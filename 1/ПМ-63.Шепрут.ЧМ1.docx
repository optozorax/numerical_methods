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97153913"/>
    <w:bookmarkStart w:id="1" w:name="_Toc497154352"/>
    <w:bookmarkStart w:id="2" w:name="_Toc497154431"/>
    <w:bookmarkStart w:id="3" w:name="_Toc497155104"/>
    <w:p w:rsidR="003E5046" w:rsidRPr="006B02FA" w:rsidRDefault="008946DD" w:rsidP="006B02FA">
      <w:pPr>
        <w:pStyle w:val="1"/>
      </w:pPr>
      <w:r>
        <w:fldChar w:fldCharType="begin"/>
      </w:r>
      <w:r w:rsidR="00CE12E1">
        <w:instrText xml:space="preserve"> MACROBUTTON MTEditEquationSection2 </w:instrText>
      </w:r>
      <w:r w:rsidR="00CE12E1" w:rsidRPr="00CE12E1">
        <w:rPr>
          <w:rStyle w:val="MTEquationSection"/>
        </w:rPr>
        <w:instrText>Equation Chapter 1 Section 1</w:instrText>
      </w:r>
      <w:r>
        <w:fldChar w:fldCharType="begin"/>
      </w:r>
      <w:r w:rsidR="00CE12E1">
        <w:instrText xml:space="preserve"> SEQ MTEqn \r \h \* MERGEFORMAT </w:instrText>
      </w:r>
      <w:r>
        <w:fldChar w:fldCharType="end"/>
      </w:r>
      <w:r>
        <w:fldChar w:fldCharType="begin"/>
      </w:r>
      <w:r w:rsidR="00CE12E1">
        <w:instrText xml:space="preserve"> SEQ MTSec \r 1 \h \* MERGEFORMAT </w:instrText>
      </w:r>
      <w:r>
        <w:fldChar w:fldCharType="end"/>
      </w:r>
      <w:r>
        <w:fldChar w:fldCharType="begin"/>
      </w:r>
      <w:r w:rsidR="00CE12E1">
        <w:instrText xml:space="preserve"> SEQ MTChap \r 1 \h \* MERGEFORMAT </w:instrText>
      </w:r>
      <w:r>
        <w:fldChar w:fldCharType="end"/>
      </w:r>
      <w:bookmarkStart w:id="4" w:name="_Toc497169221"/>
      <w:r>
        <w:fldChar w:fldCharType="end"/>
      </w:r>
      <w:r w:rsidR="003E5046" w:rsidRPr="006B02FA"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</w:p>
    <w:p w:rsidR="006B02FA" w:rsidRPr="006B02FA" w:rsidRDefault="006B02FA" w:rsidP="006B02FA"/>
    <w:p w:rsidR="006B0116" w:rsidRDefault="00587377" w:rsidP="006B0116">
      <w:pPr>
        <w:pStyle w:val="2"/>
      </w:pPr>
      <w:bookmarkStart w:id="5" w:name="_Toc497153914"/>
      <w:bookmarkStart w:id="6" w:name="_Toc497154353"/>
      <w:bookmarkStart w:id="7" w:name="_Toc497154432"/>
      <w:bookmarkStart w:id="8" w:name="_Toc497155105"/>
      <w:bookmarkStart w:id="9" w:name="_Toc497169222"/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  <w:bookmarkEnd w:id="5"/>
      <w:bookmarkEnd w:id="6"/>
      <w:bookmarkEnd w:id="7"/>
      <w:bookmarkEnd w:id="8"/>
      <w:bookmarkEnd w:id="9"/>
    </w:p>
    <w:p w:rsidR="004C64BC" w:rsidRPr="006B0116" w:rsidRDefault="003A7E39" w:rsidP="006B0116">
      <w:pPr>
        <w:pStyle w:val="2"/>
        <w:rPr>
          <w:rStyle w:val="aa"/>
        </w:rPr>
      </w:pPr>
      <w:bookmarkStart w:id="10" w:name="_Toc497153915"/>
      <w:bookmarkStart w:id="11" w:name="_Toc497154354"/>
      <w:bookmarkStart w:id="12" w:name="_Toc497154433"/>
      <w:bookmarkStart w:id="13" w:name="_Toc497155106"/>
      <w:bookmarkStart w:id="14" w:name="_Toc497169223"/>
      <w:r w:rsidRPr="006B0116">
        <w:rPr>
          <w:rStyle w:val="aa"/>
        </w:rPr>
        <w:t>«</w:t>
      </w:r>
      <w:r w:rsidR="004C64BC" w:rsidRPr="006B0116">
        <w:rPr>
          <w:rStyle w:val="aa"/>
        </w:rPr>
        <w:t>Новосибирский государственный технический университет</w:t>
      </w:r>
      <w:r w:rsidRPr="006B0116">
        <w:rPr>
          <w:rStyle w:val="aa"/>
        </w:rPr>
        <w:t>»</w:t>
      </w:r>
      <w:bookmarkEnd w:id="10"/>
      <w:bookmarkEnd w:id="11"/>
      <w:bookmarkEnd w:id="12"/>
      <w:bookmarkEnd w:id="13"/>
      <w:bookmarkEnd w:id="14"/>
    </w:p>
    <w:p w:rsidR="004C64BC" w:rsidRPr="000F67F1" w:rsidRDefault="00805EC4" w:rsidP="006B02FA"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AD1" w:rsidRPr="006B02FA" w:rsidRDefault="00574AD1" w:rsidP="006B02FA">
      <w:pPr>
        <w:pStyle w:val="2"/>
      </w:pPr>
      <w:bookmarkStart w:id="15" w:name="_Toc497153916"/>
      <w:bookmarkStart w:id="16" w:name="_Toc497154355"/>
      <w:bookmarkStart w:id="17" w:name="_Toc497154434"/>
      <w:bookmarkStart w:id="18" w:name="_Toc497155107"/>
      <w:bookmarkStart w:id="19" w:name="_Toc497169224"/>
      <w:r w:rsidRPr="006B02FA">
        <w:t>Кафедра прикладной математики</w:t>
      </w:r>
      <w:bookmarkEnd w:id="15"/>
      <w:bookmarkEnd w:id="16"/>
      <w:bookmarkEnd w:id="17"/>
      <w:bookmarkEnd w:id="18"/>
      <w:bookmarkEnd w:id="19"/>
    </w:p>
    <w:p w:rsidR="003B2F56" w:rsidRPr="006D23E6" w:rsidRDefault="003B2F56" w:rsidP="006B02FA"/>
    <w:p w:rsidR="00574AD1" w:rsidRDefault="00F164CD" w:rsidP="006B0116">
      <w:pPr>
        <w:pStyle w:val="3"/>
      </w:pPr>
      <w:bookmarkStart w:id="20" w:name="_Toc497153917"/>
      <w:bookmarkStart w:id="21" w:name="_Toc497154356"/>
      <w:r w:rsidRPr="006B02FA">
        <w:t xml:space="preserve">Практическое задание № </w:t>
      </w:r>
      <w:r w:rsidR="009D3F62">
        <w:t>1</w:t>
      </w:r>
      <w:r w:rsidR="00574AD1" w:rsidRPr="006B02FA">
        <w:br/>
        <w:t xml:space="preserve">по </w:t>
      </w:r>
      <w:r w:rsidR="000545FF" w:rsidRPr="006B02FA">
        <w:t>дисциплине</w:t>
      </w:r>
      <w:r w:rsidR="00574AD1" w:rsidRPr="006B02FA">
        <w:t xml:space="preserve"> </w:t>
      </w:r>
      <w:r w:rsidR="009D3F62">
        <w:t>«Численные методы</w:t>
      </w:r>
      <w:r w:rsidRPr="006B02FA">
        <w:t>»</w:t>
      </w:r>
      <w:bookmarkEnd w:id="20"/>
      <w:bookmarkEnd w:id="21"/>
    </w:p>
    <w:p w:rsidR="00574AD1" w:rsidRPr="003325DA" w:rsidRDefault="009D3F62" w:rsidP="00587377">
      <w:pPr>
        <w:jc w:val="center"/>
        <w:rPr>
          <w:rFonts w:ascii="Calibri Light" w:hAnsi="Calibri Light" w:cs="Arial"/>
          <w:b/>
          <w:smallCaps/>
          <w:sz w:val="32"/>
          <w:szCs w:val="24"/>
          <w:lang w:val="en-US"/>
        </w:rPr>
      </w:pPr>
      <w:r>
        <w:rPr>
          <w:rFonts w:ascii="Calibri Light" w:hAnsi="Calibri Light" w:cs="Arial"/>
          <w:b/>
          <w:smallCaps/>
          <w:sz w:val="32"/>
          <w:szCs w:val="24"/>
        </w:rPr>
        <w:t>Прямые методы решения СЛАУ</w:t>
      </w:r>
    </w:p>
    <w:p w:rsidR="00741AA0" w:rsidRPr="00D06A8D" w:rsidRDefault="00741AA0" w:rsidP="006B02FA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D6509" w:rsidRPr="00613AE7" w:rsidRDefault="00805EC4" w:rsidP="00F25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45260" cy="1422400"/>
                  <wp:effectExtent l="0" t="0" r="2540" b="635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260" cy="14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5D6509" w:rsidP="00B421BB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D8308B" w:rsidRDefault="00EC3E84" w:rsidP="00EC3E84">
            <w:pPr>
              <w:spacing w:after="0" w:line="240" w:lineRule="auto"/>
              <w:contextualSpacing/>
              <w:rPr>
                <w:lang w:val="en-US"/>
              </w:rPr>
            </w:pPr>
            <w:r>
              <w:t>ПМ</w:t>
            </w:r>
            <w:r w:rsidR="005D6509" w:rsidRPr="00703284">
              <w:t>-</w:t>
            </w:r>
            <w:r>
              <w:t>6</w:t>
            </w:r>
            <w:r w:rsidR="00D8308B">
              <w:rPr>
                <w:lang w:val="en-US"/>
              </w:rPr>
              <w:t>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F25ED6" w:rsidRDefault="005D6509" w:rsidP="00EC3E8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9F4DB8" w:rsidRDefault="005D6509" w:rsidP="00F25ED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EC3E84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D8308B" w:rsidRDefault="00D8308B" w:rsidP="00D8308B">
            <w:pPr>
              <w:spacing w:after="0" w:line="240" w:lineRule="auto"/>
              <w:contextualSpacing/>
            </w:pPr>
            <w:r w:rsidRPr="00D8308B">
              <w:t>Шепрут И.И.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C04CF2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Вариант</w:t>
            </w:r>
            <w:r w:rsidR="005D6509"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741AA0" w:rsidRDefault="009D3F62" w:rsidP="00B421BB">
            <w:pPr>
              <w:spacing w:after="0" w:line="240" w:lineRule="auto"/>
              <w:contextualSpacing/>
              <w:rPr>
                <w:lang w:val="en-US"/>
              </w:rPr>
            </w:pPr>
            <w:r>
              <w:t>11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9D3F62">
        <w:trPr>
          <w:trHeight w:hRule="exact" w:val="673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9D3F62" w:rsidP="00B421B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Преподаватели</w:t>
            </w:r>
            <w:r w:rsidR="005D6509"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Default="009D3F62" w:rsidP="00B421BB">
            <w:pPr>
              <w:spacing w:after="0" w:line="240" w:lineRule="auto"/>
              <w:contextualSpacing/>
            </w:pPr>
            <w:r>
              <w:t>Задорожный А.Л.</w:t>
            </w:r>
          </w:p>
          <w:p w:rsidR="009D3F62" w:rsidRPr="009D3F62" w:rsidRDefault="009D3F62" w:rsidP="00B421BB">
            <w:pPr>
              <w:spacing w:after="0" w:line="240" w:lineRule="auto"/>
              <w:contextualSpacing/>
              <w:rPr>
                <w:highlight w:val="green"/>
              </w:rPr>
            </w:pPr>
            <w:r>
              <w:t>Персова М.Г.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9D3F62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3B2F56" w:rsidRDefault="003B2F56" w:rsidP="006B02FA"/>
    <w:p w:rsidR="00982696" w:rsidRPr="000D7276" w:rsidRDefault="00982696" w:rsidP="006B02FA"/>
    <w:p w:rsidR="004C64BC" w:rsidRPr="001B23FB" w:rsidRDefault="004C64BC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D8308B" w:rsidRDefault="008946DD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="004C64BC"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FB6BF0">
        <w:rPr>
          <w:rFonts w:ascii="Calibri Light" w:hAnsi="Calibri Light"/>
          <w:noProof/>
          <w:sz w:val="28"/>
          <w:szCs w:val="24"/>
        </w:rPr>
        <w:t>2018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C93947" w:rsidRDefault="00C93947" w:rsidP="008A68E2">
      <w:pPr>
        <w:pStyle w:val="1"/>
        <w:tabs>
          <w:tab w:val="left" w:pos="0"/>
          <w:tab w:val="left" w:pos="1320"/>
        </w:tabs>
        <w:jc w:val="left"/>
        <w:sectPr w:rsidR="00C93947" w:rsidSect="0041581F">
          <w:footerReference w:type="first" r:id="rId11"/>
          <w:pgSz w:w="11906" w:h="16838" w:code="9"/>
          <w:pgMar w:top="1134" w:right="1134" w:bottom="1134" w:left="1134" w:header="284" w:footer="284" w:gutter="0"/>
          <w:pgNumType w:start="1"/>
          <w:cols w:space="708"/>
          <w:docGrid w:linePitch="360"/>
        </w:sectPr>
      </w:pPr>
    </w:p>
    <w:p w:rsidR="009A28DC" w:rsidRPr="00996D4A" w:rsidRDefault="00167FA5" w:rsidP="009A28DC">
      <w:pPr>
        <w:pStyle w:val="af5"/>
        <w:numPr>
          <w:ilvl w:val="0"/>
          <w:numId w:val="12"/>
        </w:numPr>
        <w:spacing w:after="0" w:line="240" w:lineRule="auto"/>
        <w:rPr>
          <w:rFonts w:ascii="Calibri Light" w:hAnsi="Calibri Light"/>
          <w:b/>
          <w:sz w:val="32"/>
          <w:szCs w:val="24"/>
          <w:u w:val="single"/>
        </w:rPr>
      </w:pPr>
      <w:r w:rsidRPr="002A508E">
        <w:rPr>
          <w:rFonts w:ascii="Calibri Light" w:hAnsi="Calibri Light"/>
          <w:b/>
          <w:sz w:val="32"/>
          <w:szCs w:val="24"/>
          <w:u w:val="single"/>
        </w:rPr>
        <w:lastRenderedPageBreak/>
        <w:t>Цель работы</w:t>
      </w:r>
    </w:p>
    <w:p w:rsidR="00167FA5" w:rsidRPr="008A23F2" w:rsidRDefault="00167FA5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  <w:r w:rsidRPr="00F41688">
        <w:rPr>
          <w:rFonts w:ascii="Calibri Light" w:hAnsi="Calibri Light"/>
          <w:sz w:val="28"/>
          <w:szCs w:val="24"/>
        </w:rPr>
        <w:t>Разработать программу решения СЛАУ прямым методом с хранением матрицы в профильном или ленточном формате. Исследовать накопление погрешности и ее зависимость от числа обусловленности. Сравнить реализованный метод по точности получаемого решения и количеству действий с методом Гаусса.</w:t>
      </w:r>
    </w:p>
    <w:p w:rsidR="00996D4A" w:rsidRPr="008A23F2" w:rsidRDefault="00996D4A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</w:p>
    <w:p w:rsidR="009A28DC" w:rsidRPr="00996D4A" w:rsidRDefault="00167FA5" w:rsidP="009A28DC">
      <w:pPr>
        <w:pStyle w:val="af5"/>
        <w:numPr>
          <w:ilvl w:val="0"/>
          <w:numId w:val="12"/>
        </w:numPr>
        <w:spacing w:after="0" w:line="240" w:lineRule="auto"/>
        <w:rPr>
          <w:rFonts w:ascii="Calibri Light" w:hAnsi="Calibri Light"/>
          <w:b/>
          <w:sz w:val="32"/>
          <w:szCs w:val="24"/>
          <w:u w:val="single"/>
        </w:rPr>
      </w:pPr>
      <w:r w:rsidRPr="002A508E">
        <w:rPr>
          <w:rFonts w:ascii="Calibri Light" w:hAnsi="Calibri Light"/>
          <w:b/>
          <w:sz w:val="32"/>
          <w:szCs w:val="24"/>
          <w:u w:val="single"/>
        </w:rPr>
        <w:t>Анализ задачи</w:t>
      </w:r>
    </w:p>
    <w:p w:rsidR="00900B82" w:rsidRPr="00900B82" w:rsidRDefault="00900B82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Требования к матрице А: симметричность и невырожденность.</w:t>
      </w:r>
    </w:p>
    <w:p w:rsidR="00315F52" w:rsidRPr="00BB3AEE" w:rsidRDefault="00BB3AEE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Формулы для решения:</w:t>
      </w:r>
    </w:p>
    <w:p w:rsidR="00F41688" w:rsidRPr="00527453" w:rsidRDefault="00F41688" w:rsidP="0041581F">
      <w:pPr>
        <w:pStyle w:val="af5"/>
        <w:numPr>
          <w:ilvl w:val="0"/>
          <w:numId w:val="13"/>
        </w:numPr>
        <w:spacing w:after="0" w:line="240" w:lineRule="auto"/>
        <w:rPr>
          <w:rFonts w:ascii="Calibri Light" w:hAnsi="Calibri Light"/>
          <w:b/>
          <w:sz w:val="28"/>
          <w:szCs w:val="24"/>
        </w:rPr>
      </w:pPr>
      <w:r w:rsidRPr="00527453">
        <w:rPr>
          <w:rFonts w:ascii="Calibri Light" w:hAnsi="Calibri Light"/>
          <w:b/>
          <w:sz w:val="28"/>
          <w:szCs w:val="24"/>
        </w:rPr>
        <w:t>Разложение LDL</w:t>
      </w:r>
      <w:r w:rsidRPr="00527453">
        <w:rPr>
          <w:rFonts w:ascii="Calibri Light" w:hAnsi="Calibri Light"/>
          <w:b/>
          <w:sz w:val="28"/>
          <w:szCs w:val="24"/>
          <w:vertAlign w:val="superscript"/>
        </w:rPr>
        <w:t>T</w:t>
      </w:r>
      <w:r w:rsidRPr="00527453">
        <w:rPr>
          <w:rFonts w:ascii="Calibri Light" w:hAnsi="Calibri Light"/>
          <w:b/>
          <w:sz w:val="28"/>
          <w:szCs w:val="24"/>
        </w:rPr>
        <w:t>=A</w:t>
      </w:r>
    </w:p>
    <w:p w:rsidR="00F41688" w:rsidRDefault="00F41688" w:rsidP="001F2BF0">
      <w:pPr>
        <w:spacing w:line="240" w:lineRule="auto"/>
        <w:ind w:firstLine="708"/>
        <w:rPr>
          <w:rFonts w:ascii="Calibri Light" w:hAnsi="Calibri Light"/>
          <w:szCs w:val="24"/>
        </w:rPr>
      </w:pPr>
      <w:r>
        <w:rPr>
          <w:rFonts w:ascii="Calibri Light" w:hAnsi="Calibri Light"/>
          <w:noProof/>
          <w:sz w:val="28"/>
          <w:szCs w:val="24"/>
          <w:lang w:eastAsia="ru-RU"/>
        </w:rPr>
        <w:drawing>
          <wp:inline distT="0" distB="0" distL="0" distR="0" wp14:anchorId="30133AD5" wp14:editId="6CC4CFF3">
            <wp:extent cx="2762530" cy="1127052"/>
            <wp:effectExtent l="0" t="0" r="0" b="0"/>
            <wp:docPr id="11" name="Рисунок 11" descr="C:\Users\ily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lya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530" cy="112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88" w:rsidRPr="00527453" w:rsidRDefault="00F41688" w:rsidP="0041581F">
      <w:pPr>
        <w:pStyle w:val="af5"/>
        <w:numPr>
          <w:ilvl w:val="0"/>
          <w:numId w:val="13"/>
        </w:numPr>
        <w:spacing w:after="0" w:line="240" w:lineRule="auto"/>
        <w:rPr>
          <w:rFonts w:ascii="Calibri Light" w:hAnsi="Calibri Light"/>
          <w:b/>
          <w:sz w:val="28"/>
          <w:szCs w:val="24"/>
        </w:rPr>
      </w:pPr>
      <w:r w:rsidRPr="00527453">
        <w:rPr>
          <w:rFonts w:ascii="Calibri Light" w:hAnsi="Calibri Light"/>
          <w:b/>
          <w:sz w:val="28"/>
          <w:szCs w:val="24"/>
        </w:rPr>
        <w:t>Прямой ход</w:t>
      </w:r>
    </w:p>
    <w:p w:rsidR="00F41688" w:rsidRDefault="00F41688" w:rsidP="001F2BF0">
      <w:pPr>
        <w:spacing w:line="240" w:lineRule="auto"/>
        <w:ind w:firstLine="708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noProof/>
          <w:sz w:val="28"/>
          <w:szCs w:val="24"/>
          <w:lang w:eastAsia="ru-RU"/>
        </w:rPr>
        <w:drawing>
          <wp:inline distT="0" distB="0" distL="0" distR="0" wp14:anchorId="4DF45A84" wp14:editId="32414A21">
            <wp:extent cx="2200939" cy="481955"/>
            <wp:effectExtent l="0" t="0" r="0" b="0"/>
            <wp:docPr id="16" name="Рисунок 16" descr="C:\Users\ily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ilya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84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88" w:rsidRPr="00527453" w:rsidRDefault="00527453" w:rsidP="0041581F">
      <w:pPr>
        <w:pStyle w:val="af5"/>
        <w:numPr>
          <w:ilvl w:val="0"/>
          <w:numId w:val="13"/>
        </w:numPr>
        <w:spacing w:after="0" w:line="240" w:lineRule="auto"/>
        <w:rPr>
          <w:rFonts w:ascii="Calibri Light" w:hAnsi="Calibri Light"/>
          <w:b/>
          <w:sz w:val="28"/>
          <w:szCs w:val="24"/>
        </w:rPr>
      </w:pPr>
      <w:r w:rsidRPr="00527453">
        <w:rPr>
          <w:rFonts w:ascii="Calibri Light" w:hAnsi="Calibri Light"/>
          <w:b/>
          <w:sz w:val="28"/>
          <w:szCs w:val="24"/>
        </w:rPr>
        <w:t>Центральный ход</w:t>
      </w:r>
    </w:p>
    <w:p w:rsidR="00F41688" w:rsidRDefault="00F41688" w:rsidP="001F2BF0">
      <w:pPr>
        <w:spacing w:line="240" w:lineRule="auto"/>
        <w:ind w:firstLine="708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noProof/>
          <w:sz w:val="28"/>
          <w:szCs w:val="24"/>
          <w:lang w:eastAsia="ru-RU"/>
        </w:rPr>
        <w:drawing>
          <wp:inline distT="0" distB="0" distL="0" distR="0" wp14:anchorId="71ADA693" wp14:editId="2DDC55AE">
            <wp:extent cx="1499191" cy="392126"/>
            <wp:effectExtent l="0" t="0" r="6350" b="8255"/>
            <wp:docPr id="25" name="Рисунок 25" descr="C:\Users\ily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lya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91" cy="39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88" w:rsidRPr="00527453" w:rsidRDefault="00527453" w:rsidP="0041581F">
      <w:pPr>
        <w:pStyle w:val="af5"/>
        <w:numPr>
          <w:ilvl w:val="0"/>
          <w:numId w:val="13"/>
        </w:numPr>
        <w:spacing w:after="0" w:line="240" w:lineRule="auto"/>
        <w:rPr>
          <w:rFonts w:ascii="Calibri Light" w:hAnsi="Calibri Light"/>
          <w:b/>
          <w:sz w:val="28"/>
          <w:szCs w:val="24"/>
        </w:rPr>
      </w:pPr>
      <w:r w:rsidRPr="00527453">
        <w:rPr>
          <w:rFonts w:ascii="Calibri Light" w:hAnsi="Calibri Light"/>
          <w:b/>
          <w:sz w:val="28"/>
          <w:szCs w:val="24"/>
        </w:rPr>
        <w:t>Обратный ход</w:t>
      </w:r>
    </w:p>
    <w:p w:rsidR="00167FA5" w:rsidRDefault="00F41688" w:rsidP="0041581F">
      <w:pPr>
        <w:spacing w:after="0" w:line="240" w:lineRule="auto"/>
        <w:ind w:firstLine="708"/>
        <w:rPr>
          <w:rFonts w:ascii="Calibri Light" w:hAnsi="Calibri Light"/>
          <w:sz w:val="28"/>
          <w:szCs w:val="24"/>
          <w:lang w:val="en-US"/>
        </w:rPr>
      </w:pPr>
      <w:bookmarkStart w:id="22" w:name="_GoBack"/>
      <w:r>
        <w:rPr>
          <w:rFonts w:ascii="Calibri Light" w:hAnsi="Calibri Light"/>
          <w:noProof/>
          <w:sz w:val="28"/>
          <w:szCs w:val="24"/>
          <w:lang w:eastAsia="ru-RU"/>
        </w:rPr>
        <w:drawing>
          <wp:inline distT="0" distB="0" distL="0" distR="0" wp14:anchorId="21807E7D" wp14:editId="598150FC">
            <wp:extent cx="2275367" cy="477374"/>
            <wp:effectExtent l="0" t="0" r="0" b="0"/>
            <wp:docPr id="27" name="Рисунок 27" descr="C:\Users\ily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ilya\Desktop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03" cy="47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:rsidR="00996D4A" w:rsidRPr="00996D4A" w:rsidRDefault="00996D4A" w:rsidP="0041581F">
      <w:pPr>
        <w:spacing w:after="0" w:line="240" w:lineRule="auto"/>
        <w:ind w:firstLine="708"/>
        <w:rPr>
          <w:rFonts w:ascii="Calibri Light" w:hAnsi="Calibri Light"/>
          <w:sz w:val="28"/>
          <w:szCs w:val="24"/>
          <w:lang w:val="en-US"/>
        </w:rPr>
      </w:pPr>
    </w:p>
    <w:p w:rsidR="009A28DC" w:rsidRPr="00996D4A" w:rsidRDefault="00167FA5" w:rsidP="009A28DC">
      <w:pPr>
        <w:pStyle w:val="af5"/>
        <w:numPr>
          <w:ilvl w:val="0"/>
          <w:numId w:val="12"/>
        </w:numPr>
        <w:spacing w:after="0" w:line="240" w:lineRule="auto"/>
        <w:rPr>
          <w:rFonts w:ascii="Calibri Light" w:hAnsi="Calibri Light"/>
          <w:b/>
          <w:sz w:val="32"/>
          <w:szCs w:val="24"/>
          <w:u w:val="single"/>
        </w:rPr>
      </w:pPr>
      <w:r w:rsidRPr="002A508E">
        <w:rPr>
          <w:rFonts w:ascii="Calibri Light" w:hAnsi="Calibri Light"/>
          <w:b/>
          <w:sz w:val="32"/>
          <w:szCs w:val="24"/>
          <w:u w:val="single"/>
        </w:rPr>
        <w:t>Код программы</w:t>
      </w:r>
    </w:p>
    <w:p w:rsidR="0041581F" w:rsidRDefault="0041581F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Код программы состоит из файлов:</w:t>
      </w:r>
    </w:p>
    <w:p w:rsidR="0041581F" w:rsidRPr="0041581F" w:rsidRDefault="0041581F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  <w:r w:rsidRPr="009A28DC">
        <w:rPr>
          <w:rFonts w:ascii="Consolas" w:hAnsi="Consolas" w:cs="Consolas"/>
          <w:sz w:val="28"/>
          <w:szCs w:val="24"/>
          <w:lang w:val="en-US"/>
        </w:rPr>
        <w:t>common</w:t>
      </w:r>
      <w:r w:rsidRPr="009A28DC">
        <w:rPr>
          <w:rFonts w:ascii="Consolas" w:hAnsi="Consolas" w:cs="Consolas"/>
          <w:sz w:val="28"/>
          <w:szCs w:val="24"/>
        </w:rPr>
        <w:t>.</w:t>
      </w:r>
      <w:r w:rsidRPr="009A28DC">
        <w:rPr>
          <w:rFonts w:ascii="Consolas" w:hAnsi="Consolas" w:cs="Consolas"/>
          <w:sz w:val="28"/>
          <w:szCs w:val="24"/>
          <w:lang w:val="en-US"/>
        </w:rPr>
        <w:t>h</w:t>
      </w:r>
      <w:r w:rsidRPr="009A28DC">
        <w:rPr>
          <w:rFonts w:ascii="Consolas" w:hAnsi="Consolas" w:cs="Consolas"/>
          <w:sz w:val="28"/>
          <w:szCs w:val="24"/>
        </w:rPr>
        <w:t xml:space="preserve"> + </w:t>
      </w:r>
      <w:r w:rsidRPr="009A28DC">
        <w:rPr>
          <w:rFonts w:ascii="Consolas" w:hAnsi="Consolas" w:cs="Consolas"/>
          <w:sz w:val="28"/>
          <w:szCs w:val="24"/>
          <w:lang w:val="en-US"/>
        </w:rPr>
        <w:t>common</w:t>
      </w:r>
      <w:r w:rsidRPr="009A28DC">
        <w:rPr>
          <w:rFonts w:ascii="Consolas" w:hAnsi="Consolas" w:cs="Consolas"/>
          <w:sz w:val="28"/>
          <w:szCs w:val="24"/>
        </w:rPr>
        <w:t>.</w:t>
      </w:r>
      <w:r w:rsidRPr="009A28DC">
        <w:rPr>
          <w:rFonts w:ascii="Consolas" w:hAnsi="Consolas" w:cs="Consolas"/>
          <w:sz w:val="28"/>
          <w:szCs w:val="24"/>
          <w:lang w:val="en-US"/>
        </w:rPr>
        <w:t>cpp</w:t>
      </w:r>
      <w:r w:rsidRPr="0041581F">
        <w:rPr>
          <w:rFonts w:ascii="Calibri Light" w:hAnsi="Calibri Light"/>
          <w:sz w:val="28"/>
          <w:szCs w:val="24"/>
        </w:rPr>
        <w:t xml:space="preserve"> – </w:t>
      </w:r>
      <w:r>
        <w:rPr>
          <w:rFonts w:ascii="Calibri Light" w:hAnsi="Calibri Light"/>
          <w:sz w:val="28"/>
          <w:szCs w:val="24"/>
        </w:rPr>
        <w:t xml:space="preserve">пара общих функций и объявление </w:t>
      </w:r>
      <w:r w:rsidR="000952DA">
        <w:rPr>
          <w:rFonts w:ascii="Calibri Light" w:hAnsi="Calibri Light"/>
          <w:sz w:val="28"/>
          <w:szCs w:val="24"/>
        </w:rPr>
        <w:t xml:space="preserve">вещественных </w:t>
      </w:r>
      <w:r>
        <w:rPr>
          <w:rFonts w:ascii="Calibri Light" w:hAnsi="Calibri Light"/>
          <w:sz w:val="28"/>
          <w:szCs w:val="24"/>
        </w:rPr>
        <w:t>типов.</w:t>
      </w:r>
    </w:p>
    <w:p w:rsidR="0041581F" w:rsidRDefault="0041581F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  <w:r w:rsidRPr="009A28DC">
        <w:rPr>
          <w:rFonts w:ascii="Consolas" w:hAnsi="Consolas" w:cs="Consolas"/>
          <w:sz w:val="28"/>
          <w:szCs w:val="24"/>
          <w:lang w:val="en-US"/>
        </w:rPr>
        <w:t>matrix</w:t>
      </w:r>
      <w:r w:rsidRPr="009A28DC">
        <w:rPr>
          <w:rFonts w:ascii="Consolas" w:hAnsi="Consolas" w:cs="Consolas"/>
          <w:sz w:val="28"/>
          <w:szCs w:val="24"/>
        </w:rPr>
        <w:t>.</w:t>
      </w:r>
      <w:r w:rsidRPr="009A28DC">
        <w:rPr>
          <w:rFonts w:ascii="Consolas" w:hAnsi="Consolas" w:cs="Consolas"/>
          <w:sz w:val="28"/>
          <w:szCs w:val="24"/>
          <w:lang w:val="en-US"/>
        </w:rPr>
        <w:t>h</w:t>
      </w:r>
      <w:r w:rsidRPr="009A28DC">
        <w:rPr>
          <w:rFonts w:ascii="Consolas" w:hAnsi="Consolas" w:cs="Consolas"/>
          <w:sz w:val="28"/>
          <w:szCs w:val="24"/>
        </w:rPr>
        <w:t xml:space="preserve"> + </w:t>
      </w:r>
      <w:r w:rsidRPr="009A28DC">
        <w:rPr>
          <w:rFonts w:ascii="Consolas" w:hAnsi="Consolas" w:cs="Consolas"/>
          <w:sz w:val="28"/>
          <w:szCs w:val="24"/>
          <w:lang w:val="en-US"/>
        </w:rPr>
        <w:t>matrix</w:t>
      </w:r>
      <w:r w:rsidRPr="009A28DC">
        <w:rPr>
          <w:rFonts w:ascii="Consolas" w:hAnsi="Consolas" w:cs="Consolas"/>
          <w:sz w:val="28"/>
          <w:szCs w:val="24"/>
        </w:rPr>
        <w:t>.</w:t>
      </w:r>
      <w:r w:rsidRPr="009A28DC">
        <w:rPr>
          <w:rFonts w:ascii="Consolas" w:hAnsi="Consolas" w:cs="Consolas"/>
          <w:sz w:val="28"/>
          <w:szCs w:val="24"/>
          <w:lang w:val="en-US"/>
        </w:rPr>
        <w:t>cpp</w:t>
      </w:r>
      <w:r w:rsidRPr="0041581F">
        <w:rPr>
          <w:rFonts w:ascii="Calibri Light" w:hAnsi="Calibri Light"/>
          <w:sz w:val="28"/>
          <w:szCs w:val="24"/>
        </w:rPr>
        <w:t xml:space="preserve"> – </w:t>
      </w:r>
      <w:r>
        <w:rPr>
          <w:rFonts w:ascii="Calibri Light" w:hAnsi="Calibri Light"/>
          <w:sz w:val="28"/>
          <w:szCs w:val="24"/>
        </w:rPr>
        <w:t>модуль для работы с матрицами в плотном формате.</w:t>
      </w:r>
    </w:p>
    <w:p w:rsidR="0041581F" w:rsidRDefault="0041581F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  <w:r w:rsidRPr="0041581F">
        <w:rPr>
          <w:rFonts w:ascii="Consolas" w:hAnsi="Consolas" w:cs="Consolas"/>
          <w:sz w:val="28"/>
          <w:szCs w:val="24"/>
          <w:lang w:val="en-US"/>
        </w:rPr>
        <w:t>sparse</w:t>
      </w:r>
      <w:r w:rsidRPr="0041581F">
        <w:rPr>
          <w:rFonts w:ascii="Consolas" w:hAnsi="Consolas" w:cs="Consolas"/>
          <w:sz w:val="28"/>
          <w:szCs w:val="24"/>
        </w:rPr>
        <w:t>.</w:t>
      </w:r>
      <w:r w:rsidRPr="0041581F">
        <w:rPr>
          <w:rFonts w:ascii="Consolas" w:hAnsi="Consolas" w:cs="Consolas"/>
          <w:sz w:val="28"/>
          <w:szCs w:val="24"/>
          <w:lang w:val="en-US"/>
        </w:rPr>
        <w:t>h</w:t>
      </w:r>
      <w:r w:rsidRPr="0041581F">
        <w:rPr>
          <w:rFonts w:ascii="Consolas" w:hAnsi="Consolas" w:cs="Consolas"/>
          <w:sz w:val="28"/>
          <w:szCs w:val="24"/>
        </w:rPr>
        <w:t xml:space="preserve"> + </w:t>
      </w:r>
      <w:r w:rsidRPr="0041581F">
        <w:rPr>
          <w:rFonts w:ascii="Consolas" w:hAnsi="Consolas" w:cs="Consolas"/>
          <w:sz w:val="28"/>
          <w:szCs w:val="24"/>
          <w:lang w:val="en-US"/>
        </w:rPr>
        <w:t>sparse</w:t>
      </w:r>
      <w:r w:rsidRPr="0041581F">
        <w:rPr>
          <w:rFonts w:ascii="Consolas" w:hAnsi="Consolas" w:cs="Consolas"/>
          <w:sz w:val="28"/>
          <w:szCs w:val="24"/>
        </w:rPr>
        <w:t>.</w:t>
      </w:r>
      <w:r w:rsidRPr="0041581F">
        <w:rPr>
          <w:rFonts w:ascii="Consolas" w:hAnsi="Consolas" w:cs="Consolas"/>
          <w:sz w:val="28"/>
          <w:szCs w:val="24"/>
          <w:lang w:val="en-US"/>
        </w:rPr>
        <w:t>cpp</w:t>
      </w:r>
      <w:r w:rsidR="009A28DC" w:rsidRPr="009A28DC">
        <w:rPr>
          <w:rFonts w:ascii="Consolas" w:hAnsi="Consolas" w:cs="Consolas"/>
          <w:sz w:val="28"/>
          <w:szCs w:val="24"/>
        </w:rPr>
        <w:t xml:space="preserve"> </w:t>
      </w:r>
      <w:r w:rsidRPr="0041581F">
        <w:rPr>
          <w:rFonts w:ascii="Calibri Light" w:hAnsi="Calibri Light"/>
          <w:sz w:val="28"/>
          <w:szCs w:val="24"/>
        </w:rPr>
        <w:t xml:space="preserve">– </w:t>
      </w:r>
      <w:r>
        <w:rPr>
          <w:rFonts w:ascii="Calibri Light" w:hAnsi="Calibri Light"/>
          <w:sz w:val="28"/>
          <w:szCs w:val="24"/>
        </w:rPr>
        <w:t>модуль для работы с матрицами в профильном формате.</w:t>
      </w:r>
    </w:p>
    <w:p w:rsidR="0041581F" w:rsidRDefault="0041581F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  <w:r w:rsidRPr="0041581F">
        <w:rPr>
          <w:rFonts w:ascii="Consolas" w:hAnsi="Consolas" w:cs="Consolas"/>
          <w:sz w:val="28"/>
          <w:szCs w:val="24"/>
          <w:lang w:val="en-US"/>
        </w:rPr>
        <w:t>numerical</w:t>
      </w:r>
      <w:r w:rsidRPr="0041581F">
        <w:rPr>
          <w:rFonts w:ascii="Consolas" w:hAnsi="Consolas" w:cs="Consolas"/>
          <w:sz w:val="28"/>
          <w:szCs w:val="24"/>
        </w:rPr>
        <w:t>_</w:t>
      </w:r>
      <w:r w:rsidRPr="0041581F">
        <w:rPr>
          <w:rFonts w:ascii="Consolas" w:hAnsi="Consolas" w:cs="Consolas"/>
          <w:sz w:val="28"/>
          <w:szCs w:val="24"/>
          <w:lang w:val="en-US"/>
        </w:rPr>
        <w:t>tests</w:t>
      </w:r>
      <w:r w:rsidRPr="0041581F">
        <w:rPr>
          <w:rFonts w:ascii="Consolas" w:hAnsi="Consolas" w:cs="Consolas"/>
          <w:sz w:val="28"/>
          <w:szCs w:val="24"/>
        </w:rPr>
        <w:t>.</w:t>
      </w:r>
      <w:r w:rsidRPr="0041581F">
        <w:rPr>
          <w:rFonts w:ascii="Consolas" w:hAnsi="Consolas" w:cs="Consolas"/>
          <w:sz w:val="28"/>
          <w:szCs w:val="24"/>
          <w:lang w:val="en-US"/>
        </w:rPr>
        <w:t>cpp</w:t>
      </w:r>
      <w:r w:rsidRPr="0041581F">
        <w:rPr>
          <w:rFonts w:ascii="Calibri Light" w:hAnsi="Calibri Light"/>
          <w:sz w:val="28"/>
          <w:szCs w:val="24"/>
        </w:rPr>
        <w:t xml:space="preserve"> – </w:t>
      </w:r>
      <w:r>
        <w:rPr>
          <w:rFonts w:ascii="Calibri Light" w:hAnsi="Calibri Light"/>
          <w:sz w:val="28"/>
          <w:szCs w:val="24"/>
        </w:rPr>
        <w:t>программа, которая записывает информацию в файлы для построения следующих 3 таблиц.</w:t>
      </w:r>
    </w:p>
    <w:p w:rsidR="000952DA" w:rsidRDefault="000952DA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</w:p>
    <w:p w:rsidR="000952DA" w:rsidRPr="000952DA" w:rsidRDefault="000952DA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  <w:r w:rsidRPr="000952DA">
        <w:rPr>
          <w:rFonts w:ascii="Consolas" w:hAnsi="Consolas" w:cs="Consolas"/>
          <w:sz w:val="28"/>
          <w:szCs w:val="24"/>
          <w:lang w:val="en-US"/>
        </w:rPr>
        <w:t>matrix</w:t>
      </w:r>
      <w:r w:rsidRPr="000952DA">
        <w:rPr>
          <w:rFonts w:ascii="Consolas" w:hAnsi="Consolas" w:cs="Consolas"/>
          <w:sz w:val="28"/>
          <w:szCs w:val="24"/>
        </w:rPr>
        <w:t>.</w:t>
      </w:r>
      <w:r w:rsidRPr="000952DA">
        <w:rPr>
          <w:rFonts w:ascii="Consolas" w:hAnsi="Consolas" w:cs="Consolas"/>
          <w:sz w:val="28"/>
          <w:szCs w:val="24"/>
          <w:lang w:val="en-US"/>
        </w:rPr>
        <w:t>h</w:t>
      </w:r>
      <w:r w:rsidRPr="000952DA">
        <w:rPr>
          <w:rFonts w:ascii="Calibri Light" w:hAnsi="Calibri Light"/>
          <w:sz w:val="28"/>
          <w:szCs w:val="24"/>
        </w:rPr>
        <w:t xml:space="preserve"> </w:t>
      </w:r>
      <w:r>
        <w:rPr>
          <w:rFonts w:ascii="Calibri Light" w:hAnsi="Calibri Light"/>
          <w:sz w:val="28"/>
          <w:szCs w:val="24"/>
        </w:rPr>
        <w:t>изначально использовался для понимания работы разложения и т. д., а затем он использовался и для тестов профильного формата.</w:t>
      </w:r>
    </w:p>
    <w:p w:rsidR="0041581F" w:rsidRDefault="0041581F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</w:p>
    <w:p w:rsidR="0041581F" w:rsidRDefault="0041581F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lastRenderedPageBreak/>
        <w:t xml:space="preserve">Для задания текущей точности, необходимо при компиляции указать </w:t>
      </w:r>
      <w:r w:rsidRPr="00B85A23">
        <w:rPr>
          <w:rFonts w:ascii="Consolas" w:hAnsi="Consolas" w:cs="Consolas"/>
          <w:sz w:val="28"/>
          <w:szCs w:val="24"/>
          <w:lang w:val="en-US"/>
        </w:rPr>
        <w:t>define</w:t>
      </w:r>
      <w:r w:rsidRPr="0041581F">
        <w:rPr>
          <w:rFonts w:ascii="Calibri Light" w:hAnsi="Calibri Light"/>
          <w:sz w:val="28"/>
          <w:szCs w:val="24"/>
        </w:rPr>
        <w:t xml:space="preserve"> </w:t>
      </w:r>
      <w:r>
        <w:rPr>
          <w:rFonts w:ascii="Calibri Light" w:hAnsi="Calibri Light"/>
          <w:sz w:val="28"/>
          <w:szCs w:val="24"/>
        </w:rPr>
        <w:t>для всех файлов:</w:t>
      </w:r>
    </w:p>
    <w:p w:rsidR="0041581F" w:rsidRPr="0041581F" w:rsidRDefault="0041581F" w:rsidP="0041581F">
      <w:pPr>
        <w:pStyle w:val="af5"/>
        <w:numPr>
          <w:ilvl w:val="0"/>
          <w:numId w:val="13"/>
        </w:numPr>
        <w:spacing w:after="0" w:line="240" w:lineRule="auto"/>
        <w:rPr>
          <w:rFonts w:ascii="Calibri Light" w:hAnsi="Calibri Light"/>
          <w:sz w:val="28"/>
          <w:szCs w:val="24"/>
          <w:lang w:val="en-US"/>
        </w:rPr>
      </w:pPr>
      <w:r w:rsidRPr="0041581F">
        <w:rPr>
          <w:rFonts w:ascii="Consolas" w:hAnsi="Consolas" w:cs="Consolas"/>
          <w:sz w:val="28"/>
          <w:szCs w:val="24"/>
          <w:lang w:val="en-US"/>
        </w:rPr>
        <w:t>ALL_FLOAT</w:t>
      </w:r>
      <w:r w:rsidRPr="0041581F">
        <w:rPr>
          <w:rFonts w:ascii="Calibri Light" w:hAnsi="Calibri Light"/>
          <w:sz w:val="28"/>
          <w:szCs w:val="24"/>
          <w:lang w:val="en-US"/>
        </w:rPr>
        <w:t xml:space="preserve"> – </w:t>
      </w:r>
      <w:r>
        <w:rPr>
          <w:rFonts w:ascii="Calibri Light" w:hAnsi="Calibri Light"/>
          <w:sz w:val="28"/>
          <w:szCs w:val="24"/>
        </w:rPr>
        <w:t>всё</w:t>
      </w:r>
      <w:r w:rsidRPr="0041581F">
        <w:rPr>
          <w:rFonts w:ascii="Calibri Light" w:hAnsi="Calibri Light"/>
          <w:sz w:val="28"/>
          <w:szCs w:val="24"/>
          <w:lang w:val="en-US"/>
        </w:rPr>
        <w:t xml:space="preserve"> </w:t>
      </w:r>
      <w:r>
        <w:rPr>
          <w:rFonts w:ascii="Calibri Light" w:hAnsi="Calibri Light"/>
          <w:sz w:val="28"/>
          <w:szCs w:val="24"/>
        </w:rPr>
        <w:t>в</w:t>
      </w:r>
      <w:r w:rsidRPr="0041581F">
        <w:rPr>
          <w:rFonts w:ascii="Calibri Light" w:hAnsi="Calibri Light"/>
          <w:sz w:val="28"/>
          <w:szCs w:val="24"/>
          <w:lang w:val="en-US"/>
        </w:rPr>
        <w:t xml:space="preserve"> </w:t>
      </w:r>
      <w:r>
        <w:rPr>
          <w:rFonts w:ascii="Calibri Light" w:hAnsi="Calibri Light"/>
          <w:sz w:val="28"/>
          <w:szCs w:val="24"/>
        </w:rPr>
        <w:t>формате</w:t>
      </w:r>
      <w:r w:rsidRPr="0041581F">
        <w:rPr>
          <w:rFonts w:ascii="Calibri Light" w:hAnsi="Calibri Light"/>
          <w:sz w:val="28"/>
          <w:szCs w:val="24"/>
          <w:lang w:val="en-US"/>
        </w:rPr>
        <w:t xml:space="preserve"> </w:t>
      </w:r>
      <w:r>
        <w:rPr>
          <w:rFonts w:ascii="Calibri Light" w:hAnsi="Calibri Light"/>
          <w:sz w:val="28"/>
          <w:szCs w:val="24"/>
          <w:lang w:val="en-US"/>
        </w:rPr>
        <w:t>float</w:t>
      </w:r>
    </w:p>
    <w:p w:rsidR="0041581F" w:rsidRPr="0041581F" w:rsidRDefault="0041581F" w:rsidP="0041581F">
      <w:pPr>
        <w:pStyle w:val="af5"/>
        <w:numPr>
          <w:ilvl w:val="0"/>
          <w:numId w:val="13"/>
        </w:numPr>
        <w:spacing w:after="0" w:line="240" w:lineRule="auto"/>
        <w:rPr>
          <w:rFonts w:ascii="Calibri Light" w:hAnsi="Calibri Light"/>
          <w:sz w:val="28"/>
          <w:szCs w:val="24"/>
          <w:lang w:val="en-US"/>
        </w:rPr>
      </w:pPr>
      <w:r w:rsidRPr="0041581F">
        <w:rPr>
          <w:rFonts w:ascii="Consolas" w:hAnsi="Consolas" w:cs="Consolas"/>
          <w:sz w:val="28"/>
          <w:szCs w:val="24"/>
          <w:lang w:val="en-US"/>
        </w:rPr>
        <w:t>ALL_DOUBLE</w:t>
      </w:r>
      <w:r>
        <w:rPr>
          <w:rFonts w:ascii="Calibri Light" w:hAnsi="Calibri Light"/>
          <w:sz w:val="28"/>
          <w:szCs w:val="24"/>
          <w:lang w:val="en-US"/>
        </w:rPr>
        <w:t xml:space="preserve"> </w:t>
      </w:r>
      <w:r w:rsidRPr="0041581F">
        <w:rPr>
          <w:rFonts w:ascii="Calibri Light" w:hAnsi="Calibri Light"/>
          <w:sz w:val="28"/>
          <w:szCs w:val="24"/>
          <w:lang w:val="en-US"/>
        </w:rPr>
        <w:t xml:space="preserve">– </w:t>
      </w:r>
      <w:r>
        <w:rPr>
          <w:rFonts w:ascii="Calibri Light" w:hAnsi="Calibri Light"/>
          <w:sz w:val="28"/>
          <w:szCs w:val="24"/>
        </w:rPr>
        <w:t>всё</w:t>
      </w:r>
      <w:r w:rsidRPr="0041581F">
        <w:rPr>
          <w:rFonts w:ascii="Calibri Light" w:hAnsi="Calibri Light"/>
          <w:sz w:val="28"/>
          <w:szCs w:val="24"/>
          <w:lang w:val="en-US"/>
        </w:rPr>
        <w:t xml:space="preserve"> </w:t>
      </w:r>
      <w:r>
        <w:rPr>
          <w:rFonts w:ascii="Calibri Light" w:hAnsi="Calibri Light"/>
          <w:sz w:val="28"/>
          <w:szCs w:val="24"/>
        </w:rPr>
        <w:t>в</w:t>
      </w:r>
      <w:r w:rsidRPr="0041581F">
        <w:rPr>
          <w:rFonts w:ascii="Calibri Light" w:hAnsi="Calibri Light"/>
          <w:sz w:val="28"/>
          <w:szCs w:val="24"/>
          <w:lang w:val="en-US"/>
        </w:rPr>
        <w:t xml:space="preserve"> </w:t>
      </w:r>
      <w:r>
        <w:rPr>
          <w:rFonts w:ascii="Calibri Light" w:hAnsi="Calibri Light"/>
          <w:sz w:val="28"/>
          <w:szCs w:val="24"/>
        </w:rPr>
        <w:t>формате</w:t>
      </w:r>
      <w:r w:rsidRPr="0041581F">
        <w:rPr>
          <w:rFonts w:ascii="Calibri Light" w:hAnsi="Calibri Light"/>
          <w:sz w:val="28"/>
          <w:szCs w:val="24"/>
          <w:lang w:val="en-US"/>
        </w:rPr>
        <w:t xml:space="preserve"> </w:t>
      </w:r>
      <w:r>
        <w:rPr>
          <w:rFonts w:ascii="Calibri Light" w:hAnsi="Calibri Light"/>
          <w:sz w:val="28"/>
          <w:szCs w:val="24"/>
          <w:lang w:val="en-US"/>
        </w:rPr>
        <w:t>double</w:t>
      </w:r>
    </w:p>
    <w:p w:rsidR="0041581F" w:rsidRPr="009A28DC" w:rsidRDefault="0041581F" w:rsidP="0041581F">
      <w:pPr>
        <w:pStyle w:val="af5"/>
        <w:numPr>
          <w:ilvl w:val="0"/>
          <w:numId w:val="13"/>
        </w:numPr>
        <w:spacing w:after="0" w:line="240" w:lineRule="auto"/>
        <w:rPr>
          <w:rFonts w:ascii="Calibri Light" w:hAnsi="Calibri Light"/>
          <w:sz w:val="28"/>
          <w:szCs w:val="24"/>
        </w:rPr>
      </w:pPr>
      <w:r w:rsidRPr="0041581F">
        <w:rPr>
          <w:rFonts w:ascii="Consolas" w:hAnsi="Consolas" w:cs="Consolas"/>
          <w:sz w:val="28"/>
          <w:szCs w:val="24"/>
          <w:lang w:val="en-US"/>
        </w:rPr>
        <w:t>ALL</w:t>
      </w:r>
      <w:r w:rsidRPr="0041581F">
        <w:rPr>
          <w:rFonts w:ascii="Consolas" w:hAnsi="Consolas" w:cs="Consolas"/>
          <w:sz w:val="28"/>
          <w:szCs w:val="24"/>
        </w:rPr>
        <w:t>_</w:t>
      </w:r>
      <w:r w:rsidRPr="0041581F">
        <w:rPr>
          <w:rFonts w:ascii="Consolas" w:hAnsi="Consolas" w:cs="Consolas"/>
          <w:sz w:val="28"/>
          <w:szCs w:val="24"/>
          <w:lang w:val="en-US"/>
        </w:rPr>
        <w:t>FLOAT</w:t>
      </w:r>
      <w:r w:rsidRPr="0041581F">
        <w:rPr>
          <w:rFonts w:ascii="Consolas" w:hAnsi="Consolas" w:cs="Consolas"/>
          <w:sz w:val="28"/>
          <w:szCs w:val="24"/>
        </w:rPr>
        <w:t>_</w:t>
      </w:r>
      <w:r w:rsidRPr="0041581F">
        <w:rPr>
          <w:rFonts w:ascii="Consolas" w:hAnsi="Consolas" w:cs="Consolas"/>
          <w:sz w:val="28"/>
          <w:szCs w:val="24"/>
          <w:lang w:val="en-US"/>
        </w:rPr>
        <w:t>WITH</w:t>
      </w:r>
      <w:r w:rsidRPr="0041581F">
        <w:rPr>
          <w:rFonts w:ascii="Consolas" w:hAnsi="Consolas" w:cs="Consolas"/>
          <w:sz w:val="28"/>
          <w:szCs w:val="24"/>
        </w:rPr>
        <w:t>_</w:t>
      </w:r>
      <w:r w:rsidRPr="0041581F">
        <w:rPr>
          <w:rFonts w:ascii="Consolas" w:hAnsi="Consolas" w:cs="Consolas"/>
          <w:sz w:val="28"/>
          <w:szCs w:val="24"/>
          <w:lang w:val="en-US"/>
        </w:rPr>
        <w:t>DOUBLE</w:t>
      </w:r>
      <w:r w:rsidRPr="0041581F">
        <w:rPr>
          <w:rFonts w:ascii="Calibri Light" w:hAnsi="Calibri Light"/>
          <w:sz w:val="28"/>
          <w:szCs w:val="24"/>
        </w:rPr>
        <w:t xml:space="preserve"> – </w:t>
      </w:r>
      <w:r>
        <w:rPr>
          <w:rFonts w:ascii="Calibri Light" w:hAnsi="Calibri Light"/>
          <w:sz w:val="28"/>
          <w:szCs w:val="24"/>
        </w:rPr>
        <w:t>всё</w:t>
      </w:r>
      <w:r w:rsidRPr="0041581F">
        <w:rPr>
          <w:rFonts w:ascii="Calibri Light" w:hAnsi="Calibri Light"/>
          <w:sz w:val="28"/>
          <w:szCs w:val="24"/>
        </w:rPr>
        <w:t xml:space="preserve"> </w:t>
      </w:r>
      <w:r>
        <w:rPr>
          <w:rFonts w:ascii="Calibri Light" w:hAnsi="Calibri Light"/>
          <w:sz w:val="28"/>
          <w:szCs w:val="24"/>
        </w:rPr>
        <w:t>в</w:t>
      </w:r>
      <w:r w:rsidRPr="0041581F">
        <w:rPr>
          <w:rFonts w:ascii="Calibri Light" w:hAnsi="Calibri Light"/>
          <w:sz w:val="28"/>
          <w:szCs w:val="24"/>
        </w:rPr>
        <w:t xml:space="preserve"> </w:t>
      </w:r>
      <w:r>
        <w:rPr>
          <w:rFonts w:ascii="Calibri Light" w:hAnsi="Calibri Light"/>
          <w:sz w:val="28"/>
          <w:szCs w:val="24"/>
        </w:rPr>
        <w:t>формате</w:t>
      </w:r>
      <w:r w:rsidRPr="0041581F">
        <w:rPr>
          <w:rFonts w:ascii="Calibri Light" w:hAnsi="Calibri Light"/>
          <w:sz w:val="28"/>
          <w:szCs w:val="24"/>
        </w:rPr>
        <w:t xml:space="preserve"> </w:t>
      </w:r>
      <w:r>
        <w:rPr>
          <w:rFonts w:ascii="Calibri Light" w:hAnsi="Calibri Light"/>
          <w:sz w:val="28"/>
          <w:szCs w:val="24"/>
          <w:lang w:val="en-US"/>
        </w:rPr>
        <w:t>float</w:t>
      </w:r>
      <w:r w:rsidRPr="0041581F">
        <w:rPr>
          <w:rFonts w:ascii="Calibri Light" w:hAnsi="Calibri Light"/>
          <w:sz w:val="28"/>
          <w:szCs w:val="24"/>
        </w:rPr>
        <w:t xml:space="preserve">, </w:t>
      </w:r>
      <w:r>
        <w:rPr>
          <w:rFonts w:ascii="Calibri Light" w:hAnsi="Calibri Light"/>
          <w:sz w:val="28"/>
          <w:szCs w:val="24"/>
        </w:rPr>
        <w:t xml:space="preserve">но суммы считаются в </w:t>
      </w:r>
      <w:r>
        <w:rPr>
          <w:rFonts w:ascii="Calibri Light" w:hAnsi="Calibri Light"/>
          <w:sz w:val="28"/>
          <w:szCs w:val="24"/>
          <w:lang w:val="en-US"/>
        </w:rPr>
        <w:t>double</w:t>
      </w:r>
    </w:p>
    <w:p w:rsidR="009A28DC" w:rsidRPr="008A23F2" w:rsidRDefault="009A28DC" w:rsidP="009A28DC">
      <w:pPr>
        <w:spacing w:after="0" w:line="240" w:lineRule="auto"/>
        <w:rPr>
          <w:rFonts w:ascii="Calibri Light" w:hAnsi="Calibri Light"/>
          <w:sz w:val="28"/>
          <w:szCs w:val="24"/>
        </w:rPr>
      </w:pPr>
    </w:p>
    <w:p w:rsidR="009A28DC" w:rsidRPr="009A28DC" w:rsidRDefault="009A28DC" w:rsidP="009A28DC">
      <w:pPr>
        <w:spacing w:after="0" w:line="240" w:lineRule="auto"/>
        <w:rPr>
          <w:rFonts w:ascii="Calibri Light" w:hAnsi="Calibri Light"/>
          <w:b/>
          <w:sz w:val="28"/>
          <w:szCs w:val="24"/>
          <w:u w:val="single"/>
          <w:lang w:val="en-US"/>
        </w:rPr>
      </w:pPr>
      <w:r w:rsidRPr="009A28DC">
        <w:rPr>
          <w:rFonts w:ascii="Calibri Light" w:hAnsi="Calibri Light"/>
          <w:b/>
          <w:sz w:val="28"/>
          <w:szCs w:val="24"/>
          <w:u w:val="single"/>
          <w:lang w:val="en-US"/>
        </w:rPr>
        <w:t>common.h: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54"/>
      </w:tblGrid>
      <w:tr w:rsidR="0041581F" w:rsidRPr="00FB6BF0" w:rsidTr="0041581F">
        <w:tc>
          <w:tcPr>
            <w:tcW w:w="9854" w:type="dxa"/>
            <w:shd w:val="clear" w:color="auto" w:fill="F2F2F2" w:themeFill="background1" w:themeFillShade="F2"/>
          </w:tcPr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#pragma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once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#ifdef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ALL_FLOAT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typedef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float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real;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typedef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float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sumreal;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#endif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#ifdef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ALL_DOUBLE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typedef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typedef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sumreal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#endif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#ifdef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ALL_FLOAT_WITH_DOUBLE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typedef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float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real;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typedef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sumreal;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#endif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#ifndef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ALL_FLOAT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#ifndef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ALL_DOUBLE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#ifndef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ALL_FLOAT_WITH_DOUBLE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#error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"Type isn't defined"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typedef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real;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typedef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sumreal;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#endif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#endif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#endif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isNear(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8A23F2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8A23F2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8A23F2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random(</w:t>
            </w:r>
            <w:r w:rsidRPr="008A23F2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8A23F2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41581F" w:rsidRPr="009A28DC" w:rsidRDefault="009A28DC" w:rsidP="009A28DC">
            <w:pPr>
              <w:spacing w:after="0" w:line="240" w:lineRule="auto"/>
              <w:rPr>
                <w:rFonts w:ascii="Calibri Light" w:hAnsi="Calibri Light"/>
                <w:sz w:val="28"/>
                <w:szCs w:val="24"/>
                <w:lang w:val="en-US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intRandom(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</w:tc>
      </w:tr>
    </w:tbl>
    <w:p w:rsidR="009A28DC" w:rsidRDefault="009A28DC" w:rsidP="0041581F">
      <w:pPr>
        <w:spacing w:after="0" w:line="240" w:lineRule="auto"/>
        <w:rPr>
          <w:rFonts w:ascii="Calibri Light" w:hAnsi="Calibri Light"/>
          <w:sz w:val="28"/>
          <w:szCs w:val="24"/>
          <w:lang w:val="en-US"/>
        </w:rPr>
      </w:pPr>
    </w:p>
    <w:p w:rsidR="009A28DC" w:rsidRPr="009A28DC" w:rsidRDefault="009A28DC" w:rsidP="009A28DC">
      <w:pPr>
        <w:spacing w:after="0" w:line="240" w:lineRule="auto"/>
        <w:rPr>
          <w:rFonts w:ascii="Calibri Light" w:hAnsi="Calibri Light"/>
          <w:b/>
          <w:sz w:val="28"/>
          <w:szCs w:val="24"/>
          <w:u w:val="single"/>
          <w:lang w:val="en-US"/>
        </w:rPr>
      </w:pPr>
      <w:r>
        <w:rPr>
          <w:rFonts w:ascii="Calibri Light" w:hAnsi="Calibri Light"/>
          <w:b/>
          <w:sz w:val="28"/>
          <w:szCs w:val="24"/>
          <w:u w:val="single"/>
          <w:lang w:val="en-US"/>
        </w:rPr>
        <w:t>matrix</w:t>
      </w:r>
      <w:r w:rsidRPr="009A28DC">
        <w:rPr>
          <w:rFonts w:ascii="Calibri Light" w:hAnsi="Calibri Light"/>
          <w:b/>
          <w:sz w:val="28"/>
          <w:szCs w:val="24"/>
          <w:u w:val="single"/>
          <w:lang w:val="en-US"/>
        </w:rPr>
        <w:t>.h: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54"/>
      </w:tblGrid>
      <w:tr w:rsidR="009A28DC" w:rsidRPr="00FB6BF0" w:rsidTr="00B85A23">
        <w:tc>
          <w:tcPr>
            <w:tcW w:w="9854" w:type="dxa"/>
            <w:shd w:val="clear" w:color="auto" w:fill="F2F2F2" w:themeFill="background1" w:themeFillShade="F2"/>
          </w:tcPr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#pragma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once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&lt;string&gt;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&lt;vector&gt;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"common.h"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Matrix(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0,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0,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fill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0); </w:t>
            </w: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 xml:space="preserve">// n - </w:t>
            </w: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eastAsia="ru-RU"/>
              </w:rPr>
              <w:t>количество</w:t>
            </w: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eastAsia="ru-RU"/>
              </w:rPr>
              <w:t>столбцов</w:t>
            </w: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 xml:space="preserve">, m - </w:t>
            </w: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eastAsia="ru-RU"/>
              </w:rPr>
              <w:t>количество</w:t>
            </w: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eastAsia="ru-RU"/>
              </w:rPr>
              <w:t>строк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loadFromFile(std::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string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saveToFile(std::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string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getFromVector(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&gt;&amp;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data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resize(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fill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negate(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isSymmetric(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lastRenderedPageBreak/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isLowerTriangular(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isUpperTriangular(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isDiagonal(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isDiagonalIdentity(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isDegenerate(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008080"/>
                <w:sz w:val="18"/>
                <w:szCs w:val="18"/>
                <w:lang w:val="en-US" w:eastAsia="ru-RU"/>
              </w:rPr>
              <w:t>operator()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j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008080"/>
                <w:sz w:val="18"/>
                <w:szCs w:val="18"/>
                <w:lang w:val="en-US" w:eastAsia="ru-RU"/>
              </w:rPr>
              <w:t>operator()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j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width(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height(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private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&lt;std::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&gt;&gt; m_matrix;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m_n, m_m;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};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generateSparseSymmetricMatrix(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percent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generateLMatrix(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percent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generateDiagonalMatrix(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9A28DC" w:rsidRPr="008A23F2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8A23F2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8A23F2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8A23F2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</w:p>
          <w:p w:rsidR="009A28DC" w:rsidRPr="008A23F2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8A23F2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8A23F2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8A23F2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8A23F2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8A23F2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generateVector(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8A23F2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generateVector(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generateGilbertMatrix(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generateTestMatrix(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profileSize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mul(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sum(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sumreal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sumAllElementsAbs(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transpose(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calcLDL(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calcGaussianReverseOrder(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calcGaussianFrontOrder(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calcGaussianCentralOrder(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solveSLAE_by_LDL(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spacing w:after="0" w:line="240" w:lineRule="auto"/>
              <w:rPr>
                <w:rFonts w:ascii="Calibri Light" w:hAnsi="Calibri Light"/>
                <w:sz w:val="18"/>
                <w:szCs w:val="18"/>
                <w:lang w:val="en-US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solveSLAE_byGaussMethod(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</w:tc>
      </w:tr>
    </w:tbl>
    <w:p w:rsidR="009A28DC" w:rsidRDefault="009A28DC" w:rsidP="009A28DC">
      <w:pPr>
        <w:spacing w:after="0" w:line="240" w:lineRule="auto"/>
        <w:rPr>
          <w:rFonts w:ascii="Calibri Light" w:hAnsi="Calibri Light"/>
          <w:sz w:val="28"/>
          <w:szCs w:val="24"/>
          <w:lang w:val="en-US"/>
        </w:rPr>
      </w:pPr>
    </w:p>
    <w:p w:rsidR="00996D4A" w:rsidRDefault="00996D4A" w:rsidP="009A28DC">
      <w:pPr>
        <w:spacing w:after="0" w:line="240" w:lineRule="auto"/>
        <w:rPr>
          <w:rFonts w:ascii="Calibri Light" w:hAnsi="Calibri Light"/>
          <w:sz w:val="28"/>
          <w:szCs w:val="24"/>
          <w:lang w:val="en-US"/>
        </w:rPr>
      </w:pPr>
    </w:p>
    <w:p w:rsidR="009A28DC" w:rsidRPr="009A28DC" w:rsidRDefault="009A28DC" w:rsidP="009A28DC">
      <w:pPr>
        <w:spacing w:after="0" w:line="240" w:lineRule="auto"/>
        <w:rPr>
          <w:rFonts w:ascii="Calibri Light" w:hAnsi="Calibri Light"/>
          <w:b/>
          <w:sz w:val="28"/>
          <w:szCs w:val="24"/>
          <w:u w:val="single"/>
          <w:lang w:val="en-US"/>
        </w:rPr>
      </w:pPr>
      <w:r>
        <w:rPr>
          <w:rFonts w:ascii="Calibri Light" w:hAnsi="Calibri Light"/>
          <w:b/>
          <w:sz w:val="28"/>
          <w:szCs w:val="24"/>
          <w:u w:val="single"/>
          <w:lang w:val="en-US"/>
        </w:rPr>
        <w:t>sparse</w:t>
      </w:r>
      <w:r w:rsidRPr="009A28DC">
        <w:rPr>
          <w:rFonts w:ascii="Calibri Light" w:hAnsi="Calibri Light"/>
          <w:b/>
          <w:sz w:val="28"/>
          <w:szCs w:val="24"/>
          <w:u w:val="single"/>
          <w:lang w:val="en-US"/>
        </w:rPr>
        <w:t>.h: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54"/>
      </w:tblGrid>
      <w:tr w:rsidR="009A28DC" w:rsidRPr="00FB6BF0" w:rsidTr="00B85A23">
        <w:tc>
          <w:tcPr>
            <w:tcW w:w="9854" w:type="dxa"/>
            <w:shd w:val="clear" w:color="auto" w:fill="F2F2F2" w:themeFill="background1" w:themeFillShade="F2"/>
          </w:tcPr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#pragma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once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&lt;string&gt;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&lt;vector&gt;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"matrix.h"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"common.h"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eastAsia="ru-RU"/>
              </w:rPr>
              <w:t xml:space="preserve">/** Симметричная матрица в профильном формате. </w:t>
            </w: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*/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MatrixProfileSymmetric();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MatrixProfileSymmetric(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loadFromFile(std::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string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saveToFile(std::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string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generate(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maxDistanceToDiagonal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toDenseMatrix(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dense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negate(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size(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&amp; getDiagonalElement(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&amp; getDiagonalElement(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getLineFirstElementPos(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getLineSize(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eastAsia="ru-RU"/>
              </w:rPr>
              <w:t>// Нумерация начинается с 0, но дается элемент с индексом в плотной матрице как getLineFirstElementPos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&amp; getLineElement(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elemNo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&amp; getLineElement(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elemNo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&gt;::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iterator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getLineFirstElement(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&gt;::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const_iterator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getLineFirstElement(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private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&gt; di;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&gt; al;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&gt; ai;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};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Vector();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Vector(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size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fill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Vector(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loadFromFile(std::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string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saveToFile(std::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string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generate(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generate(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lastRenderedPageBreak/>
              <w:tab/>
            </w: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resize(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fill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= 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negate(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toDenseMatrix(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dense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isVertical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size(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008080"/>
                <w:sz w:val="18"/>
                <w:szCs w:val="18"/>
                <w:lang w:val="en-US" w:eastAsia="ru-RU"/>
              </w:rPr>
              <w:t>operator()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008080"/>
                <w:sz w:val="18"/>
                <w:szCs w:val="18"/>
                <w:lang w:val="en-US" w:eastAsia="ru-RU"/>
              </w:rPr>
              <w:t>operator()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private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&gt; mas;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};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mul(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sum(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sumreal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sumAllElementsAbs(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calcLDL(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a_l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calcGaussianReverseOrder(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calcGaussianFrontOrder(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calcGaussianCentralOrder(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spacing w:after="0" w:line="240" w:lineRule="auto"/>
              <w:rPr>
                <w:rFonts w:ascii="Calibri Light" w:hAnsi="Calibri Light"/>
                <w:sz w:val="18"/>
                <w:szCs w:val="18"/>
                <w:lang w:val="en-US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solveSLAE_by_LDL(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</w:tc>
      </w:tr>
    </w:tbl>
    <w:p w:rsidR="009A28DC" w:rsidRDefault="009A28DC" w:rsidP="0041581F">
      <w:pPr>
        <w:spacing w:after="0" w:line="240" w:lineRule="auto"/>
        <w:rPr>
          <w:rFonts w:ascii="Calibri Light" w:hAnsi="Calibri Light"/>
          <w:sz w:val="28"/>
          <w:szCs w:val="24"/>
          <w:lang w:val="en-US"/>
        </w:rPr>
      </w:pPr>
    </w:p>
    <w:p w:rsidR="009A28DC" w:rsidRPr="009A28DC" w:rsidRDefault="009A28DC" w:rsidP="009A28DC">
      <w:pPr>
        <w:spacing w:after="0" w:line="240" w:lineRule="auto"/>
        <w:rPr>
          <w:rFonts w:ascii="Calibri Light" w:hAnsi="Calibri Light"/>
          <w:b/>
          <w:sz w:val="28"/>
          <w:szCs w:val="24"/>
          <w:u w:val="single"/>
          <w:lang w:val="en-US"/>
        </w:rPr>
      </w:pPr>
      <w:r>
        <w:rPr>
          <w:rFonts w:ascii="Calibri Light" w:hAnsi="Calibri Light"/>
          <w:b/>
          <w:sz w:val="28"/>
          <w:szCs w:val="24"/>
          <w:u w:val="single"/>
          <w:lang w:val="en-US"/>
        </w:rPr>
        <w:t>common.cpp</w:t>
      </w:r>
      <w:r w:rsidRPr="009A28DC">
        <w:rPr>
          <w:rFonts w:ascii="Calibri Light" w:hAnsi="Calibri Light"/>
          <w:b/>
          <w:sz w:val="28"/>
          <w:szCs w:val="24"/>
          <w:u w:val="single"/>
          <w:lang w:val="en-US"/>
        </w:rPr>
        <w:t>: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54"/>
      </w:tblGrid>
      <w:tr w:rsidR="009A28DC" w:rsidRPr="000952DA" w:rsidTr="00B85A23">
        <w:tc>
          <w:tcPr>
            <w:tcW w:w="9854" w:type="dxa"/>
            <w:shd w:val="clear" w:color="auto" w:fill="F2F2F2" w:themeFill="background1" w:themeFillShade="F2"/>
          </w:tcPr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&lt;cmath&gt;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A31515"/>
                <w:sz w:val="18"/>
                <w:szCs w:val="18"/>
                <w:lang w:val="en-US" w:eastAsia="ru-RU"/>
              </w:rPr>
              <w:t>"common.h"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isNear(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!= 0) {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(fabs(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-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)/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&gt; 0.0001)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}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else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(fabs(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 &gt; 0.0001)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random(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std::rand() /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hAnsi="Consolas" w:cs="Consolas"/>
                <w:color w:val="6F008A"/>
                <w:sz w:val="18"/>
                <w:szCs w:val="18"/>
                <w:lang w:val="en-US" w:eastAsia="ru-RU"/>
              </w:rPr>
              <w:t>RAND_MAX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intRandom(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B85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+ random() * (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 xml:space="preserve"> - </w:t>
            </w:r>
            <w:r w:rsidRPr="000952DA">
              <w:rPr>
                <w:rFonts w:ascii="Consolas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B85A23">
            <w:pPr>
              <w:spacing w:after="0" w:line="240" w:lineRule="auto"/>
              <w:rPr>
                <w:rFonts w:ascii="Calibri Light" w:hAnsi="Calibri Light"/>
                <w:sz w:val="18"/>
                <w:szCs w:val="18"/>
              </w:rPr>
            </w:pPr>
            <w:r w:rsidRPr="000952DA">
              <w:rPr>
                <w:rFonts w:ascii="Consolas" w:hAnsi="Consolas" w:cs="Consolas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9A28DC" w:rsidRDefault="009A28DC" w:rsidP="0041581F">
      <w:pPr>
        <w:spacing w:after="0" w:line="240" w:lineRule="auto"/>
        <w:rPr>
          <w:rFonts w:ascii="Calibri Light" w:hAnsi="Calibri Light"/>
          <w:sz w:val="28"/>
          <w:szCs w:val="24"/>
          <w:lang w:val="en-US"/>
        </w:rPr>
      </w:pPr>
    </w:p>
    <w:p w:rsidR="009A28DC" w:rsidRPr="009A28DC" w:rsidRDefault="009A28DC" w:rsidP="009A28DC">
      <w:pPr>
        <w:spacing w:after="0" w:line="240" w:lineRule="auto"/>
        <w:rPr>
          <w:rFonts w:ascii="Calibri Light" w:hAnsi="Calibri Light"/>
          <w:b/>
          <w:sz w:val="28"/>
          <w:szCs w:val="24"/>
          <w:u w:val="single"/>
          <w:lang w:val="en-US"/>
        </w:rPr>
      </w:pPr>
      <w:r>
        <w:rPr>
          <w:rFonts w:ascii="Calibri Light" w:hAnsi="Calibri Light"/>
          <w:b/>
          <w:sz w:val="28"/>
          <w:szCs w:val="24"/>
          <w:u w:val="single"/>
          <w:lang w:val="en-US"/>
        </w:rPr>
        <w:t>matrix.cpp</w:t>
      </w:r>
      <w:r w:rsidRPr="009A28DC">
        <w:rPr>
          <w:rFonts w:ascii="Calibri Light" w:hAnsi="Calibri Light"/>
          <w:b/>
          <w:sz w:val="28"/>
          <w:szCs w:val="24"/>
          <w:u w:val="single"/>
          <w:lang w:val="en-US"/>
        </w:rPr>
        <w:t>: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54"/>
      </w:tblGrid>
      <w:tr w:rsidR="009A28DC" w:rsidRPr="000952DA" w:rsidTr="00B85A23">
        <w:tc>
          <w:tcPr>
            <w:tcW w:w="9854" w:type="dxa"/>
            <w:shd w:val="clear" w:color="auto" w:fill="F2F2F2" w:themeFill="background1" w:themeFillShade="F2"/>
          </w:tcPr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&lt;fstream&gt;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&lt;iomanip&gt;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"matrix.h"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::Matrix(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: m_matrix(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, 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&gt;(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)), m_n(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), m_m(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lastRenderedPageBreak/>
              <w:t>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::loadFromFile(std::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string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ifstream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fin(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m_matrix.clear();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n, m;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fin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&gt;&gt;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n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&gt;&gt;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resize(n, m);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height();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width(); ++j)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fin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&gt;&gt;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o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perator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()(i,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fin.close();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::saveToFile(std::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string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ofstream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fout(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m_n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'\t'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m_m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std::endl;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fout.precision(std::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numeric_limits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&gt;::digits10);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w = 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numeric_limits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&gt;::digits10 + 4;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height();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width(); ++j)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std::setw(w)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o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perator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()(i,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std::endl;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fout.close();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::getFromVector(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&gt;&amp;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data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data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.size();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o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perator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()(i /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i %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data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::resize(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(m_n !=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|| m_m !=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m_n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m_m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m_matrix.clear();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m_matrix.resize(m_m, 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&gt;(m_n,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::negate(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auto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&amp; i : m_matrix)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auto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&amp; j : 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j = -j;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::isSymmetric(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(height() != width())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height();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&lt;= i; ++j)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a =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o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perator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()(i,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b =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o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perator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()(j,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(!isNear(a, b))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::isLowerTriangular(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(height() != width())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height();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i; ++j)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(fabs(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o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perator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()(j,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&gt; 0.000001)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::isUpperTriangular(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(height() != width())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height();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i; ++j)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o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perator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()(i,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!= 0)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::isDiagonal(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(height() != width())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height();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i; ++j)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o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perator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()(j,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!= 0 &amp;&amp;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o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perator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()(i,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!= 0)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::isDiagonalIdentity(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(height() != width())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height();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o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perator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()(i,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!= 1)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lastRenderedPageBreak/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::isDegenerate(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 TODO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operator()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j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m_matrix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][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operator()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j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m_matrix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][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::width(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m_n;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::height(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m_m;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generateSparseSymmetricMatrix(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percent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, 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count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percent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k = 0; k &lt; count; ++k)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intRandom(0,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-1);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intRandom(0, i-1);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intRandom(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 i++)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intRandom(1,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-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generateLMatrix(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percent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, 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count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percent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/ 2;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k = 0; k &lt; count; ++k)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intRandom(0,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-1);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intRandom(0, i-1);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intRandom(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1;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lastRenderedPageBreak/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generateDiagonalMatrix(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, 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intRandom(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generateVector(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.resize(1,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, 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intRandom(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generateVector(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.resize(1,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, 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i+1;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generateGilbertMatrix(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 ++j)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(1.0)/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((i+1)+(j+1)-1);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generateTestMatrix(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profileSize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profileSize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; ++j)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(i-j-1 &gt;= 0)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i-j-1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-intRandom(0, 5);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i-j-1,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i-j-1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sumreal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sum = 0;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; ++j)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(i != j)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sum +=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-sum;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mul(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 result = rus_a * b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.width() !=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.width(),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.width();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.height(); ++j)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lastRenderedPageBreak/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sum = 0;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k = 0; k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.width(); ++k)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sum +=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k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k,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sum;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sum(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 result = rus_a + b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.width() !=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.width() ||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.height() !=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.width(),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.width();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.height(); ++j)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+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transpose(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 rus_a = rus_a^T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.height() !=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.width())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i; ++j)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std::swap(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sumreal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sumAllElementsAbs(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sumreal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sum = 0;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.width(); ++j)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sum += fabs(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sum;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calcLDL(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 l * d * l^T = rus_a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(!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.isSymmetric())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.width(),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.height(), 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.width(),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.height(), 0);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Считаем элементы матрицы L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j = 0; j &lt; i; ++j)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sum = 0;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lastRenderedPageBreak/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k = 0; k &lt; j; ++k)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sum +=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k, k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k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k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(fabs(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&lt; 0.0001)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0;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else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- sum) /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Считаем диагональный элемент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  <w:t>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sum = 0;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i; ++j)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sum +=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- sum;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.height(); i++)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1;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calcGaussianReverseOrder(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l * x = y, l - нижнетреугольная матрица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(!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.isLowerTriangular() || !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.isDiagonalIdentity())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.resize(1,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 - 1; i &gt;= 0; --i)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sum = 0;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i; j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.height(); ++j)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sum +=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- sum;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calcGaussianFrontOrder(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l * x = y, l - верхнетреугольная матрица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(!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.isLowerTriangular() || !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.isDiagonalIdentity())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.resize(1,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sum = 0;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i; ++j)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sum +=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- sum;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calcGaussianCentralOrder(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d * x = y, d - диагональная матрица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(!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.isDiagonal())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.resize(1,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lastRenderedPageBreak/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/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solveSLAE_by_LDL(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// rus_a * x = y, rus_a -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симметричная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матрица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(!(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.width() ==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.height() &amp;&amp;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.width() ==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 &amp;&amp; !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.isDegenerate()))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l, d, z, w;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(!calcLDL(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, l, d))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(!calcGaussianFrontOrder(l,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, z))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(!calcGaussianCentralOrder(d, z, w))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(!calcGaussianReverseOrder(l, w,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solveSLAE_byGaussMethod(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a1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y1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x1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(!(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a1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.width() ==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a1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.height() &amp;&amp;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y1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.height() ==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a1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.width() &amp;&amp; !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a1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.isDegenerate()))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a1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y(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y1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a.height();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Находим максимальный элемент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maxI = i;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i+1; j &lt; a.height(); ++j)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(fabs(a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&gt; fabs(a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maxI,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maxI = j;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Переставляем эту строчку с текущей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i; j &lt; a.width(); ++j)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std::swap(a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, 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maxI,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std::swap(y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, y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maxI,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Перебираем все строчки ниже и отнимаем текущую строчку от них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i+1; j &lt; a.height(); ++j)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 = 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/ 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k = i; k &lt; a.width(); ++k)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k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-= m * 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k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y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-= m * y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Делим текущую строку на ее ведущий элемент, чтобы на диагонали были единицы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 = 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i; j &lt; a.width(); ++j)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/= m;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  <w:t>y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i,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/= m;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Считаем обратный ход Гаусса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transpose(a);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calcGaussianReverseOrder(a, y,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x1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lastRenderedPageBreak/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;</w:t>
            </w:r>
          </w:p>
          <w:p w:rsidR="009A28DC" w:rsidRPr="000952DA" w:rsidRDefault="009A28DC" w:rsidP="009A28DC">
            <w:pPr>
              <w:spacing w:after="0" w:line="240" w:lineRule="auto"/>
              <w:rPr>
                <w:rFonts w:ascii="Calibri Light" w:hAnsi="Calibri Light"/>
                <w:sz w:val="18"/>
                <w:szCs w:val="18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9A28DC" w:rsidRPr="009A28DC" w:rsidRDefault="009A28DC" w:rsidP="009A28DC">
      <w:pPr>
        <w:spacing w:after="0" w:line="240" w:lineRule="auto"/>
        <w:rPr>
          <w:rFonts w:ascii="Calibri Light" w:hAnsi="Calibri Light"/>
          <w:b/>
          <w:sz w:val="28"/>
          <w:szCs w:val="24"/>
          <w:u w:val="single"/>
          <w:lang w:val="en-US"/>
        </w:rPr>
      </w:pPr>
      <w:r>
        <w:rPr>
          <w:rFonts w:ascii="Calibri Light" w:hAnsi="Calibri Light"/>
          <w:b/>
          <w:sz w:val="28"/>
          <w:szCs w:val="24"/>
          <w:u w:val="single"/>
          <w:lang w:val="en-US"/>
        </w:rPr>
        <w:lastRenderedPageBreak/>
        <w:t>sparse.cpp</w:t>
      </w:r>
      <w:r w:rsidRPr="009A28DC">
        <w:rPr>
          <w:rFonts w:ascii="Calibri Light" w:hAnsi="Calibri Light"/>
          <w:b/>
          <w:sz w:val="28"/>
          <w:szCs w:val="24"/>
          <w:u w:val="single"/>
          <w:lang w:val="en-US"/>
        </w:rPr>
        <w:t>: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54"/>
      </w:tblGrid>
      <w:tr w:rsidR="009A28DC" w:rsidRPr="000952DA" w:rsidTr="00B85A23">
        <w:tc>
          <w:tcPr>
            <w:tcW w:w="9854" w:type="dxa"/>
            <w:shd w:val="clear" w:color="auto" w:fill="F2F2F2" w:themeFill="background1" w:themeFillShade="F2"/>
          </w:tcPr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&lt;fstream&gt;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&lt;iomanip&gt;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&lt;cmath&gt;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&lt;algorithm&gt;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"sparse.h"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::MatrixProfileSymmetric()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::MatrixProfileSymmetric(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(!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.isSymmetric())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exception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di.resize(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.height(), 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ai.resize(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 + 1, 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di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zeroCount = 0;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(; zeroCount &lt; i; ++zeroCount)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zeroCount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!= 0)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break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count = i - zeroCount;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i+1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ai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+ count;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count; ++j)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al.push_back(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j + zeroCount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::loadFromFile(std::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string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ifstream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fin(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n;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fin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&gt;&gt;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n;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di.resize(n, 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n;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fin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&gt;&gt;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di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fin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&gt;&gt;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n;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al.resize(n, 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n;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fin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&gt;&gt;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al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fin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&gt;&gt;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n;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ai.resize(n, 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n;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fin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&gt;&gt;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fin.close();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::saveToFile(std::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string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ofstream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fout(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fout.precision(std::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numeric_limits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&gt;::max_digits10);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w = 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numeric_limits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&gt;::digits10 + 6;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di.size()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std::endl;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auto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&amp; i : di)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std::setw(w)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std::endl;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ai.size()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std::endl;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auto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&amp; i : ai)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std::setw(w)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std::endl;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al.size()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std::endl;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auto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&amp; i : al)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std::setw(w)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std::endl;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fout.close();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::toDenseMatrix(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dense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dense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.width() != size() &amp;&amp;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dense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 != size())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dense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.resize(size(), size());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size();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iLineStart = getLineFirstElementPos(i);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iLineSize = getLineSize(i);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iLineSize; ++j)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dense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iLineStart +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getLineElement(i, j);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dense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iLineStart + j,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getLineElement(i, j);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dense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getDiagonalElement(i);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::negate(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auto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&amp; i : al)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i = -i;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::generate(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maxDistanceToDiagonal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di.resize(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, 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ai.resize(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+1, 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al.clear();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al.reserve(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maxDistanceToDiagonal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di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intRandom(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maxLineSize = i;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lineSize = intRandom(0, std::min(maxLineSize,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maxDistanceToDiagonal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i+1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ai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+ lineSize;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lineSize; ++j)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al.push_back(intRandom(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::size(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di.size();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::getDiagonalElement(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di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::getDiagonalElement(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di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lastRenderedPageBreak/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::getLineFirstElementPos(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- getLineSize(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::getLineSize(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+1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- ai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::getLineElement(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elemNo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al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ai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+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elemNo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::getLineElement(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elemNo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al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ai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+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elemNo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&gt;::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iterator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::getLineFirstElement(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al.begin()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+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&gt;::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const_iterator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::getLineFirstElement(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al.begin()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+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lineNo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::Vector()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::Vector(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size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: mas(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size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, 0)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::Vector(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.width() == 1)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mas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}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else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 == 1)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.width());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.width();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mas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0,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}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else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exception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::toDenseMatrix(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dense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isVertical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isVertical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dense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.resize(1, mas.size());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mas.size();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dense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mas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}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else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dense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.resize(mas.size(), 1);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mas.size();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dense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0,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mas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::loadFromFile(std::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string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ifstream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fin(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n;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fin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&gt;&gt;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n;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resize(n);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n;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fin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&gt;&gt;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mas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fin.close();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::saveToFile(std::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string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ofstream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fout(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fileName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fout.precision(3);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mas.size()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std::endl;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auto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&amp; i : mas)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fout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std::scientific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std::endl;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fout.close();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::resize(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(mas.size() !=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mas.resize(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fill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::negate(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auto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&amp; i : mas)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i = -i;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::generate(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o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perator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()(i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intRandom(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min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::generate(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o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perator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()(i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i+1;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::size(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mas.size();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operator()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mas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::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operator()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mas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[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]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lastRenderedPageBreak/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mul(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.size() !=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.size())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.size());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//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Зануление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результата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.size();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= 0;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Умножение элементов из матрицы L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.size();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iLineStart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.getLineFirstElementPos(i);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iLineSize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.getLineSize(i);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iLineStart;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k = 0; k &lt; iLineSize; ++j, ++k)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elem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.getLineElement(i, k);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+= elem *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+= elem *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Умножение диагональных элементов на вектор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.size();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+=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.getDiagonalElement(i) *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bool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sum(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.size() !=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.size())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false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.size() !=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.size())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.size());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.size();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result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+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b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sumreal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sumAllElementsAbs(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sumreal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sum = 0;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.size();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sum += fabs(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sum;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calcLDL(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Типо обращение к диагональному элементу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eastAsia="ru-RU"/>
              </w:rPr>
              <w:t>auto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d = [&amp;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eastAsia="ru-RU"/>
              </w:rPr>
              <w:t>a_l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]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) -&gt;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&amp;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.getDiagonalElement(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//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Перебираем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все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строки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матрицы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A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.size();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Сумма для диагонального элемента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eastAsia="ru-RU"/>
              </w:rPr>
              <w:t>sumreal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dsum = 0;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iLineStart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.getLineFirstElementPos(i);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iLineSize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.getLineSize(i);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lastRenderedPageBreak/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//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Считаем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элементы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матрицы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L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iLineStart; j &lt; i; ++j)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currentElem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.getLineElement(i, j - iLineStart);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jLineStart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.getLineFirstElementPos(j);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jLineSize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.getLineSize(j);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offset = std::max(iLineStart, jLineStart);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iLineOffset = offset - iLineStart;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jLineOffset = offset - jLineStart;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end = std::min(iLineStart + iLineSize, jLineStart + jLineSize);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count = end - offset;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sumreal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sum = 0;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k = 0; k &lt; count; ++k)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sum += d(offset + k) * 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  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.getLineElement(j, k + jLineOffset) * 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  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.getLineElement(i, k + iLineOffset);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currentElem = (currentElem - sum) / d(j);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dsum += d(j) * currentElem * currentElem;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Считаем диагональный элемент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  <w:t>d(i) = d(i) - dsum;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calcGaussianReverseOrder(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.size() - 1; i &gt;= 0; --i)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iLineStart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.getLineFirstElementPos(i);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iLineSize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.getLineSize(i);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iLineStart; j &lt; i; j++)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-=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.getLineElement(i, j - iLineStart);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calcGaussianFrontOrder(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.size(); ++i)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iLineStart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.getLineFirstElementPos(i);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iLineSize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.getLineSize(i);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sumreal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sum = 0;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iLineSize; ++j)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sum +=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.getLineElement(i, j) *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iLineStart +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- sum;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calcGaussianCentralOrder(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.size(); ++i)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/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.getDiagonalElement(i);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TODO что если элемент равен нулю?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solveSLAE_by_LDL(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.resize(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.size());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calcLDL(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calcGaussianFrontOrder(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calcGaussianCentralOrder(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lastRenderedPageBreak/>
              <w:tab/>
              <w:t>calcGaussianReverseOrder(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y_x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spacing w:after="0" w:line="240" w:lineRule="auto"/>
              <w:rPr>
                <w:rFonts w:ascii="Calibri Light" w:hAnsi="Calibri Light"/>
                <w:sz w:val="18"/>
                <w:szCs w:val="18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9A28DC" w:rsidRDefault="009A28DC" w:rsidP="0041581F">
      <w:pPr>
        <w:spacing w:after="0" w:line="240" w:lineRule="auto"/>
        <w:rPr>
          <w:rFonts w:ascii="Calibri Light" w:hAnsi="Calibri Light"/>
          <w:sz w:val="28"/>
          <w:szCs w:val="24"/>
          <w:lang w:val="en-US"/>
        </w:rPr>
      </w:pPr>
    </w:p>
    <w:p w:rsidR="009A28DC" w:rsidRPr="009A28DC" w:rsidRDefault="009A28DC" w:rsidP="009A28DC">
      <w:pPr>
        <w:spacing w:after="0" w:line="240" w:lineRule="auto"/>
        <w:rPr>
          <w:rFonts w:ascii="Calibri Light" w:hAnsi="Calibri Light"/>
          <w:b/>
          <w:sz w:val="28"/>
          <w:szCs w:val="24"/>
          <w:u w:val="single"/>
          <w:lang w:val="en-US"/>
        </w:rPr>
      </w:pPr>
      <w:r>
        <w:rPr>
          <w:rFonts w:ascii="Calibri Light" w:hAnsi="Calibri Light"/>
          <w:b/>
          <w:sz w:val="28"/>
          <w:szCs w:val="24"/>
          <w:u w:val="single"/>
          <w:lang w:val="en-US"/>
        </w:rPr>
        <w:t>numerical_tests.cpp</w:t>
      </w:r>
      <w:r w:rsidRPr="009A28DC">
        <w:rPr>
          <w:rFonts w:ascii="Calibri Light" w:hAnsi="Calibri Light"/>
          <w:b/>
          <w:sz w:val="28"/>
          <w:szCs w:val="24"/>
          <w:u w:val="single"/>
          <w:lang w:val="en-US"/>
        </w:rPr>
        <w:t>: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54"/>
      </w:tblGrid>
      <w:tr w:rsidR="009A28DC" w:rsidRPr="000952DA" w:rsidTr="00B85A23">
        <w:tc>
          <w:tcPr>
            <w:tcW w:w="9854" w:type="dxa"/>
            <w:shd w:val="clear" w:color="auto" w:fill="F2F2F2" w:themeFill="background1" w:themeFillShade="F2"/>
          </w:tcPr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&lt;sstream&gt;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&lt;cstdlib&gt;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"matrix.h"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"sparse.h"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test1(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/* 4-й пункт тестирования. */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a_d;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generateTestMatrix(10, 4, a_d);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a_d.saveToFile(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"test1/a.txt"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x;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x.generate(10);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x1, f1;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x.toDenseMatrix(x1,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mul(a_d, x1, f1);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f1.saveToFile(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"test1/f.txt"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k = 0; k &lt; 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numeric_limits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&gt;::digits10; ++k)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a(a_d);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a.getDiagonalElement(0) += pow(10.0, -k);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f;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mul(a, x, f);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solveSLAE_by_LDL(a, f);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stringstream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sout;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#ifdef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ALL_FLOAT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sout &lt;&lt;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"f"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#endif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#ifdef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ALL_DOUBLE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"d"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#endif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#ifdef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ALL_FLOAT_WITH_DOUBLE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sout &lt;&lt;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"fd"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#endif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"_"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k+1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".txt"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sub;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f.saveToFile(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"test1/result"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+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sout.str());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f.negate();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sum(x, f, sub);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sub.saveToFile(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"test1/sub"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+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sout.str());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test2(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/* 5-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й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пункт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тестирования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. */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k = 1; k &lt; 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numeric_limits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&gt;::digits10+2; ++k)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a_d;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generateGilbertMatrix(k, a_d);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x;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x.generate(k);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a(a_d);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f;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mul(a, x, f);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solveSLAE_by_LDL(a, f);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stringstream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sout;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#ifdef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ALL_FLOAT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sout &lt;&lt;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"f"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#endif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#ifdef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ALL_DOUBLE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"d"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#endif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#ifdef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ALL_FLOAT_WITH_DOUBLE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sout &lt;&lt;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"fd"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#endif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"_"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k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".txt"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sub;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f.saveToFile(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"test2/result"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+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sout.str());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f.negate();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sum(x, f, sub);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sub.saveToFile(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"test2/sub"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+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sout.str());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test3(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/* 7-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й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пункт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тестирования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. */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k = 1; k &lt; 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numeric_limits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&lt;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real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&gt;::digits10+2; ++k)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generateGilbertMatrix(k, a);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x;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generateVector(k, x);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y;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mul(a, x, y);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x2;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solveSLAE_byGaussMethod(a, y, x2);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stringstream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sout;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#ifdef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ALL_FLOAT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sout &lt;&lt;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"f"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#endif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#ifdef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ALL_DOUBLE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"d"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#endif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#ifdef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ALL_FLOAT_WITH_DOUBLE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sout &lt;&lt;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"fd"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#endif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sout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"_"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k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&lt;&lt;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".txt"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sub, x2_s(x2), x_s(x);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x2_s.saveToFile(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"test3/result"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+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sout.str());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x2_s.negate();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sum(x_s, x2_s, sub);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sub.saveToFile(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"test3/sub"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+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sout.str());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main() {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test1();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test2();</w:t>
            </w:r>
          </w:p>
          <w:p w:rsidR="009A28DC" w:rsidRPr="000952DA" w:rsidRDefault="009A28DC" w:rsidP="009A28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test3();</w:t>
            </w:r>
          </w:p>
          <w:p w:rsidR="009A28DC" w:rsidRPr="000952DA" w:rsidRDefault="009A28DC" w:rsidP="009A28DC">
            <w:pPr>
              <w:spacing w:after="0" w:line="240" w:lineRule="auto"/>
              <w:rPr>
                <w:rFonts w:ascii="Calibri Light" w:hAnsi="Calibri Light"/>
                <w:sz w:val="18"/>
                <w:szCs w:val="18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9A28DC" w:rsidRPr="009A28DC" w:rsidRDefault="009A28DC" w:rsidP="0041581F">
      <w:pPr>
        <w:spacing w:after="0" w:line="240" w:lineRule="auto"/>
        <w:rPr>
          <w:rFonts w:ascii="Calibri Light" w:hAnsi="Calibri Light"/>
          <w:sz w:val="28"/>
          <w:szCs w:val="24"/>
          <w:lang w:val="en-US"/>
        </w:rPr>
      </w:pPr>
    </w:p>
    <w:p w:rsidR="00FE11E5" w:rsidRPr="00FE11E5" w:rsidRDefault="00167FA5" w:rsidP="0041581F">
      <w:pPr>
        <w:pStyle w:val="af5"/>
        <w:numPr>
          <w:ilvl w:val="0"/>
          <w:numId w:val="12"/>
        </w:numPr>
        <w:spacing w:after="0" w:line="240" w:lineRule="auto"/>
        <w:rPr>
          <w:rFonts w:ascii="Calibri Light" w:hAnsi="Calibri Light"/>
          <w:b/>
          <w:sz w:val="32"/>
          <w:szCs w:val="24"/>
          <w:u w:val="single"/>
        </w:rPr>
      </w:pPr>
      <w:r w:rsidRPr="002A508E">
        <w:rPr>
          <w:rFonts w:ascii="Calibri Light" w:hAnsi="Calibri Light"/>
          <w:b/>
          <w:sz w:val="32"/>
          <w:szCs w:val="24"/>
          <w:u w:val="single"/>
        </w:rPr>
        <w:t>Тесты</w:t>
      </w:r>
    </w:p>
    <w:p w:rsidR="00167FA5" w:rsidRDefault="00167FA5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Для тестирования использовалось юнит-тестирование</w:t>
      </w:r>
      <w:r w:rsidR="000952DA">
        <w:rPr>
          <w:rFonts w:ascii="Calibri Light" w:hAnsi="Calibri Light"/>
          <w:sz w:val="28"/>
          <w:szCs w:val="24"/>
        </w:rPr>
        <w:t xml:space="preserve"> и библиотека </w:t>
      </w:r>
      <w:r w:rsidR="000952DA">
        <w:rPr>
          <w:rFonts w:ascii="Calibri Light" w:hAnsi="Calibri Light"/>
          <w:sz w:val="28"/>
          <w:szCs w:val="24"/>
          <w:lang w:val="en-US"/>
        </w:rPr>
        <w:t>Catch</w:t>
      </w:r>
      <w:r>
        <w:rPr>
          <w:rFonts w:ascii="Calibri Light" w:hAnsi="Calibri Light"/>
          <w:sz w:val="28"/>
          <w:szCs w:val="24"/>
        </w:rPr>
        <w:t xml:space="preserve">. Было протестировано: </w:t>
      </w:r>
    </w:p>
    <w:p w:rsidR="00167FA5" w:rsidRDefault="00167FA5" w:rsidP="0041581F">
      <w:pPr>
        <w:pStyle w:val="af5"/>
        <w:numPr>
          <w:ilvl w:val="0"/>
          <w:numId w:val="11"/>
        </w:num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У</w:t>
      </w:r>
      <w:r w:rsidRPr="00167FA5">
        <w:rPr>
          <w:rFonts w:ascii="Calibri Light" w:hAnsi="Calibri Light"/>
          <w:sz w:val="28"/>
          <w:szCs w:val="24"/>
        </w:rPr>
        <w:t xml:space="preserve">множение профильной </w:t>
      </w:r>
      <w:r>
        <w:rPr>
          <w:rFonts w:ascii="Calibri Light" w:hAnsi="Calibri Light"/>
          <w:sz w:val="28"/>
          <w:szCs w:val="24"/>
        </w:rPr>
        <w:t>матрицы на вектор</w:t>
      </w:r>
    </w:p>
    <w:p w:rsidR="00167FA5" w:rsidRDefault="00167FA5" w:rsidP="0041581F">
      <w:pPr>
        <w:pStyle w:val="af5"/>
        <w:numPr>
          <w:ilvl w:val="0"/>
          <w:numId w:val="11"/>
        </w:num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  <w:lang w:val="en-US"/>
        </w:rPr>
        <w:t>LDL</w:t>
      </w:r>
      <w:r w:rsidRPr="00167FA5">
        <w:rPr>
          <w:rFonts w:ascii="Calibri Light" w:hAnsi="Calibri Light"/>
          <w:sz w:val="28"/>
          <w:szCs w:val="24"/>
          <w:vertAlign w:val="superscript"/>
          <w:lang w:val="en-US"/>
        </w:rPr>
        <w:t>T</w:t>
      </w:r>
      <w:r>
        <w:rPr>
          <w:rFonts w:ascii="Calibri Light" w:hAnsi="Calibri Light"/>
          <w:sz w:val="28"/>
          <w:szCs w:val="24"/>
          <w:lang w:val="en-US"/>
        </w:rPr>
        <w:t xml:space="preserve"> </w:t>
      </w:r>
      <w:r>
        <w:rPr>
          <w:rFonts w:ascii="Calibri Light" w:hAnsi="Calibri Light"/>
          <w:sz w:val="28"/>
          <w:szCs w:val="24"/>
        </w:rPr>
        <w:t>разложение</w:t>
      </w:r>
    </w:p>
    <w:p w:rsidR="00167FA5" w:rsidRDefault="00167FA5" w:rsidP="0041581F">
      <w:pPr>
        <w:pStyle w:val="af5"/>
        <w:numPr>
          <w:ilvl w:val="0"/>
          <w:numId w:val="11"/>
        </w:num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Перевод матрицы из плотного формата и обратно</w:t>
      </w:r>
    </w:p>
    <w:p w:rsidR="00167FA5" w:rsidRDefault="00167FA5" w:rsidP="0041581F">
      <w:pPr>
        <w:pStyle w:val="af5"/>
        <w:numPr>
          <w:ilvl w:val="0"/>
          <w:numId w:val="11"/>
        </w:num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Решение СЛАУ</w:t>
      </w:r>
    </w:p>
    <w:p w:rsidR="00FE11E5" w:rsidRPr="008A23F2" w:rsidRDefault="00167FA5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 xml:space="preserve">Так же была протестирована работа программы на больших матрицах, размером </w:t>
      </w:r>
      <w:r w:rsidRPr="00167FA5">
        <w:rPr>
          <w:rFonts w:ascii="Calibri Light" w:hAnsi="Calibri Light"/>
          <w:sz w:val="28"/>
          <w:szCs w:val="24"/>
        </w:rPr>
        <w:t>10</w:t>
      </w:r>
      <w:r>
        <w:rPr>
          <w:rFonts w:ascii="Calibri Light" w:hAnsi="Calibri Light"/>
          <w:sz w:val="28"/>
          <w:szCs w:val="24"/>
        </w:rPr>
        <w:t> </w:t>
      </w:r>
      <w:r w:rsidRPr="00167FA5">
        <w:rPr>
          <w:rFonts w:ascii="Calibri Light" w:hAnsi="Calibri Light"/>
          <w:sz w:val="28"/>
          <w:szCs w:val="24"/>
        </w:rPr>
        <w:t>000</w:t>
      </w:r>
      <w:r>
        <w:rPr>
          <w:rFonts w:ascii="Calibri Light" w:hAnsi="Calibri Light"/>
          <w:sz w:val="28"/>
          <w:szCs w:val="24"/>
        </w:rPr>
        <w:t xml:space="preserve"> </w:t>
      </w:r>
      <w:r w:rsidRPr="00167FA5">
        <w:rPr>
          <w:rFonts w:ascii="Calibri Light" w:hAnsi="Calibri Light"/>
          <w:sz w:val="28"/>
          <w:szCs w:val="24"/>
        </w:rPr>
        <w:t>000</w:t>
      </w:r>
      <w:r>
        <w:rPr>
          <w:rFonts w:ascii="Calibri Light" w:hAnsi="Calibri Light"/>
          <w:sz w:val="28"/>
          <w:szCs w:val="24"/>
        </w:rPr>
        <w:t>, с максимальным размером профиля 5.</w:t>
      </w:r>
    </w:p>
    <w:p w:rsidR="000952DA" w:rsidRPr="008A23F2" w:rsidRDefault="000952DA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</w:p>
    <w:p w:rsidR="00FE11E5" w:rsidRDefault="00D846C5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noProof/>
          <w:sz w:val="28"/>
          <w:szCs w:val="24"/>
          <w:lang w:eastAsia="ru-RU"/>
        </w:rPr>
        <w:drawing>
          <wp:inline distT="0" distB="0" distL="0" distR="0" wp14:anchorId="510CA9A4" wp14:editId="6DD4C71A">
            <wp:extent cx="6120130" cy="310017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47" w:rsidRDefault="00902447" w:rsidP="0041581F">
      <w:pPr>
        <w:spacing w:after="0" w:line="240" w:lineRule="auto"/>
        <w:rPr>
          <w:rFonts w:ascii="Calibri Light" w:hAnsi="Calibri Light"/>
          <w:sz w:val="28"/>
          <w:szCs w:val="24"/>
          <w:lang w:val="en-US"/>
        </w:rPr>
      </w:pP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54"/>
      </w:tblGrid>
      <w:tr w:rsidR="0041581F" w:rsidRPr="00B50EF1" w:rsidTr="00B85A23">
        <w:tc>
          <w:tcPr>
            <w:tcW w:w="9854" w:type="dxa"/>
            <w:shd w:val="clear" w:color="auto" w:fill="F2F2F2" w:themeFill="background1" w:themeFillShade="F2"/>
          </w:tcPr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#define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CATCH_CONFIG_RUNNER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"catch.hpp"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"matrix.h"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#include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"sparse.h"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testFormatByDenseMatrix(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Общий тест перевода матрицы из плотного формата в разреженный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Если плотная матрица не симметрична, то ее нельзя тестировать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(!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.isSymmetric())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exception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Переводим матрицу из плотного формата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a_s(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//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Проверка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размера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CHECK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(a_s.size() ==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Проверка обратного преобразованя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sub, a_d2;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a_s.toDenseMatrix(a_d2);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a_d2.negate();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sum(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, a_d2, sub);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lastRenderedPageBreak/>
              <w:tab/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CHECK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(isNear(sumAllElementsAbs(sub), 0));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//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Проверка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формата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.height(); ++i)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//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Проверка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диагональных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элементов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CHECK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(isNear(a_s.getDiagonalElement(i),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Определяем, с какого элемента начинается строка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(; j &lt; i; ++j)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j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!= 0)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break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//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Проверка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старта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строки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CHECK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(a_s.getLineFirstElementPos(i) == j);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Проверка размера строки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eastAsia="ru-RU"/>
              </w:rPr>
              <w:t>CHECK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(a_s.getLineSize(i) == (i - j));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Проверка значений строки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k = j; k &lt; i; ++k)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CHECK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(a_s.getLineElement(i, k - j) ==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k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testVectorByDenseMatrix(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Общий тест перевода вектора из плотного формата в разреженный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Если это не вектор, то проверить нельзя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.width() != 1)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exception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Переводим матрицу из плотного формата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x_s(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eastAsia="ru-RU"/>
              </w:rPr>
              <w:t>x_d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Проверка размера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eastAsia="ru-RU"/>
              </w:rPr>
              <w:t>CHECK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(x_s.size() ==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eastAsia="ru-RU"/>
              </w:rPr>
              <w:t>x_d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.height());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Проверка обратного преобразованя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sub, x_d2;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x_s.toDenseMatrix(x_d2,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x_d2.negate();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sum(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, x_d2, sub);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CHECK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(isNear(sumAllElementsAbs(sub), 0));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//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Проверка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формата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.height(); ++i)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CHECK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(isNear(x_s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x_d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0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testMultiplication(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b_d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Общий тест перемножения матриц в профильном формате через перемножение матриц в плотном формате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Если матрица не является симметричной и ее нельзя перемножить на второй вектор, то тестировать это нельзя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(!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.isSymmetric() ||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b_d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.width() != 1 ||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b_d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.height() !=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.height())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exception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a_s(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b_s(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b_d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Перемножаем исходные матрицы в плотном формате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c_d;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lastRenderedPageBreak/>
              <w:tab/>
              <w:t>mul(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b_d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, c_d);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Перемножаем исходные матрицы в профильном формате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c_s;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mul(a_s, b_s, c_s);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Преобразуем полученную матрицу в плотный формат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c_d2;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c_s.toDenseMatrix(c_d2,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Находим разность между ними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sub;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c_d2.negate();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sum(c_d, c_d2, sub);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//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Она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должна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быть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близка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нулю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CHECK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(isNear(sumAllElementsAbs(sub), 0));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testLDL(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Общий тест LDL^T разложения путем перемножения матриц L и D, и сравнения их с результатом разложения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Если матрицы L и D не являются теми, кем должны являться, то проверять нельзя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(!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.isLowerTriangular() || !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.isDiagonalIdentity() || !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.isDiagonal())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eastAsia="ru-RU"/>
              </w:rPr>
              <w:t>throw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eastAsia="ru-RU"/>
              </w:rPr>
              <w:t>exception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();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Получаем транспонированную матрицу в плотном формате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lt_d 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transpose(lt_d);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 a = l * d * l^T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a_d, ld_d;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mul(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, ld_d);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mul(ld_d, lt_d, a_d);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Считаем LDL^T разложение в плотном формате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a_s(a_d);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calcLDL(a_s);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Проверяем полученные данные с имеющимися матрицами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i = 0; i &lt; a_s.size(); ++i)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//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Проверяем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диагональные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элементы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CHECK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(isNear(a_s.getDiagonalElement(i),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d_d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i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//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Проверяем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L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for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j = 0; j &lt; a_s.getLineSize(i); ++j)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CHECK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(isNear(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a_s.getLineElement(i, j), 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l_d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i, j + a_s.getLineFirstElementPos(i)</w:t>
            </w:r>
            <w:r w:rsidRPr="000952DA">
              <w:rPr>
                <w:rFonts w:ascii="Consolas" w:eastAsiaTheme="minorEastAsia" w:hAnsi="Consolas" w:cs="Consolas"/>
                <w:color w:val="008080"/>
                <w:sz w:val="18"/>
                <w:szCs w:val="18"/>
                <w:lang w:val="en-US" w:eastAsia="ru-RU"/>
              </w:rPr>
              <w:t>)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));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testSolve(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&amp;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Проверка решения полного цикла СЛАУ через умножение матриц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if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(!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.isSymmetric() ||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.width() != 1 ||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.height() !=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.height())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eastAsia="ru-RU"/>
              </w:rPr>
              <w:t>throw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std::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eastAsia="ru-RU"/>
              </w:rPr>
              <w:t>exception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();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Генерируем матрицу и вектор заданного размера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a_s(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x_s(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Получаем вектор: y = a * x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y_x;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mul(a_s, x_s, y_x);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//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Решаем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СЛАУ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solveSLAE_by_LDL(a_s, y_x);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y_x.negate();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 y_x = x*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Отнимаем полученное решение от изначально сгенерированного вектора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sub, x2_d;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y_x.toDenseMatrix(x2_d,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sum(x2_d,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x_d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sub);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 sub = x - x*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Разность решения и изначального вектора должна быть близка к нулю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CHECK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(isNear(sumAllElementsAbs(sub), 0));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testSolveOnBigData(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size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maxDistanceToDiagonal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Проверка решения полного цикла СЛАУ через умножение случайно сгенерированных матриц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Генерируем матрицу и вектор заданного размера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MatrixProfileSymmetric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x;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a.generate(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size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1, 20,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maxDistanceToDiagonal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x.generate(5, 1, 20);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Получаем вектор: y = a * x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Vector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y_x;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mul(a, x, y_x);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//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Решаем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СЛАУ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solveSLAE_by_LDL(a, y_x);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y_x.negate();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 y_x = x*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Отнимаем полученное решение от изначально сгенерированного вектора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sub, x2_d, x_d;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y_x.toDenseMatrix(x2_d,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x.toDenseMatrix(x_d,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true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 xml:space="preserve">sum(x2_d, x_d, sub); </w:t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 sub = x - x*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eastAsia="ru-RU"/>
              </w:rPr>
              <w:t>// Разность решения и изначального вектора должна быть близка к нулю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CHECK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(isNear(sumAllElementsAbs(sub), 0));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TEST_CASE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"Dense converting test"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a.getFromVector(5, 5,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3,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-1,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4,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2.2,0,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4,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5,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testFormatByDenseMatrix(a);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a.getFromVector(6, 6,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4,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9,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6,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6,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16,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4,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99,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-1,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4,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-1,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100,100,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100,-99,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testFormatByDenseMatrix(a);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generateSparseSymmetricMatrix(10, 0, 100, 0.5, a);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testFormatByDenseMatrix(a);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generateSparseSymmetricMatrix(100, 0, 100, 0.5, a);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testFormatByDenseMatrix(a);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generateSparseSymmetricMatrix(1000, 0, 100, 0.1, a);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testFormatByDenseMatrix(a);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x;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x.getFromVector(1, 5,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0, 2, 3, 4, 5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testVectorByDenseMatrix(x);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x.getFromVector(1, 6,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0, 2, 3, 4, 5, 0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testVectorByDenseMatrix(x);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generateVector(10, 0, 100, 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testVectorByDenseMatrix(x);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generateVector(100, 0, 100, 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testVectorByDenseMatrix(x);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generateVector(100, 0, 100, 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testVectorByDenseMatrix(x);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TEST_CASE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"Multiplication test"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a, x;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a.getFromVector(5, 5,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3,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-1,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4,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2.2,0,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4,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5,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x.getFromVector(1, 5,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1, 2, 3, 4, 5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testMultiplication(a, 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a.getFromVector(6, 6,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4,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9,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6,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6,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16,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4,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99,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-1,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4,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-1,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100,100,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100,-99,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x.getFromVector(1, 6,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1, 2, 3, 4, 5, 6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testMultiplication(a, 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generateSparseSymmetricMatrix(10, 0, 100, 0.5, a);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generateVector(10, 0, 100, 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testMultiplication(a, 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generateSparseSymmetricMatrix(100, 0, 100, 0.5, a);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generateVector(100, 0, 100, 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lastRenderedPageBreak/>
              <w:tab/>
              <w:t>testMultiplication(a, 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generateSparseSymmetricMatrix(1000, 0, 100, 0.1, a);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generateVector(1000, 0, 100, 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testMultiplication(a, 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TEST_CASE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"LDL test"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l, d;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l.getFromVector(5, 5,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3,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-1,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5,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d.getFromVector(5, 5,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6,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-1,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testLDL(l, d);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l.getFromVector(6, 6,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-9,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5,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3,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4,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5,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d.getFromVector(6, 6,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9,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8,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7,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6,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5,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testLDL(l, d);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generateLMatrix(10, 0, 100, 0.5, l);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generateDiagonalMatrix(10, 1, 100, d);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testLDL(l, d);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generateLMatrix(100, 0, 100, 0.5, l);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generateDiagonalMatrix(100, 1, 100, d);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testLDL(l, d);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generateLMatrix(1000, 0, 100, 0.1, l);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generateDiagonalMatrix(1000, 1, 100, d);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testLDL(l, d);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6F008A"/>
                <w:sz w:val="18"/>
                <w:szCs w:val="18"/>
                <w:lang w:val="en-US" w:eastAsia="ru-RU"/>
              </w:rPr>
              <w:t>TEST_CASE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val="en-US" w:eastAsia="ru-RU"/>
              </w:rPr>
              <w:t>"Random matrixes"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Matrix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a, x;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a.getFromVector(5, 5,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3,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-1,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4,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2.2,0,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4,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5,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lastRenderedPageBreak/>
              <w:tab/>
              <w:t>});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x.getFromVector(1, 5,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1, 2, 3, 4, 5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testMultiplication(a, 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a.getFromVector(6, 6,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4,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9,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6,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6,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16,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4,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99,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-1,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4,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-1,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100,100,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0,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100,-99,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x.getFromVector(1, 6,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1, 2, 3, 4, 5, 6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});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testMultiplication(a, x);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testSolveOnBigData(5000, 50);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testSolveOnBigData(50000, 50);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testSolveOnBigData(500000, 50);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testSolveOnBigData(5000000, 5);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  <w:t>testSolveOnBigData(10000000, 5);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8000"/>
                <w:sz w:val="18"/>
                <w:szCs w:val="18"/>
                <w:lang w:val="en-US" w:eastAsia="ru-RU"/>
              </w:rPr>
              <w:t>//-----------------------------------------------------------------------------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main(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argc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char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* </w:t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argv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[]) {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val="en-US" w:eastAsia="ru-RU"/>
              </w:rPr>
              <w:t>int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 result = Catch::</w:t>
            </w:r>
            <w:r w:rsidRPr="000952DA">
              <w:rPr>
                <w:rFonts w:ascii="Consolas" w:eastAsiaTheme="minorEastAsia" w:hAnsi="Consolas" w:cs="Consolas"/>
                <w:color w:val="2B91AF"/>
                <w:sz w:val="18"/>
                <w:szCs w:val="18"/>
                <w:lang w:val="en-US" w:eastAsia="ru-RU"/>
              </w:rPr>
              <w:t>Session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().run(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argc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0952DA">
              <w:rPr>
                <w:rFonts w:ascii="Consolas" w:eastAsiaTheme="minorEastAsia" w:hAnsi="Consolas" w:cs="Consolas"/>
                <w:color w:val="808080"/>
                <w:sz w:val="18"/>
                <w:szCs w:val="18"/>
                <w:lang w:val="en-US" w:eastAsia="ru-RU"/>
              </w:rPr>
              <w:t>argv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</w:pP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val="en-US"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system(</w:t>
            </w:r>
            <w:r w:rsidRPr="000952DA">
              <w:rPr>
                <w:rFonts w:ascii="Consolas" w:eastAsiaTheme="minorEastAsia" w:hAnsi="Consolas" w:cs="Consolas"/>
                <w:color w:val="A31515"/>
                <w:sz w:val="18"/>
                <w:szCs w:val="18"/>
                <w:lang w:eastAsia="ru-RU"/>
              </w:rPr>
              <w:t>"pause"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);</w:t>
            </w:r>
          </w:p>
          <w:p w:rsidR="000952DA" w:rsidRPr="000952DA" w:rsidRDefault="000952DA" w:rsidP="00C852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</w:pP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ab/>
            </w:r>
            <w:r w:rsidRPr="000952DA">
              <w:rPr>
                <w:rFonts w:ascii="Consolas" w:eastAsiaTheme="minorEastAsia" w:hAnsi="Consolas" w:cs="Consolas"/>
                <w:color w:val="0000FF"/>
                <w:sz w:val="18"/>
                <w:szCs w:val="18"/>
                <w:lang w:eastAsia="ru-RU"/>
              </w:rPr>
              <w:t>return</w:t>
            </w:r>
            <w:r w:rsidRPr="000952DA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 xml:space="preserve"> result;</w:t>
            </w:r>
          </w:p>
          <w:p w:rsidR="0041581F" w:rsidRPr="00B50EF1" w:rsidRDefault="000952DA" w:rsidP="00C85218">
            <w:pPr>
              <w:spacing w:after="0" w:line="240" w:lineRule="auto"/>
              <w:rPr>
                <w:rFonts w:ascii="Calibri Light" w:hAnsi="Calibri Light"/>
                <w:sz w:val="18"/>
                <w:szCs w:val="18"/>
              </w:rPr>
            </w:pPr>
            <w:r w:rsidRPr="00B50EF1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902447" w:rsidRDefault="00902447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</w:p>
    <w:p w:rsidR="00167FA5" w:rsidRDefault="00167FA5" w:rsidP="0041581F">
      <w:pPr>
        <w:pStyle w:val="af5"/>
        <w:numPr>
          <w:ilvl w:val="0"/>
          <w:numId w:val="12"/>
        </w:numPr>
        <w:spacing w:after="0" w:line="240" w:lineRule="auto"/>
        <w:rPr>
          <w:rFonts w:ascii="Calibri Light" w:hAnsi="Calibri Light"/>
          <w:b/>
          <w:sz w:val="32"/>
          <w:szCs w:val="24"/>
          <w:u w:val="single"/>
        </w:rPr>
      </w:pPr>
      <w:r w:rsidRPr="002A508E">
        <w:rPr>
          <w:rFonts w:ascii="Calibri Light" w:hAnsi="Calibri Light"/>
          <w:b/>
          <w:sz w:val="32"/>
          <w:szCs w:val="24"/>
          <w:u w:val="single"/>
        </w:rPr>
        <w:t>Оценка влияния увеличения числа обусловленности на точность решения</w:t>
      </w:r>
    </w:p>
    <w:p w:rsidR="0041581F" w:rsidRPr="0041581F" w:rsidRDefault="0041581F" w:rsidP="0041581F">
      <w:pPr>
        <w:spacing w:after="0" w:line="240" w:lineRule="auto"/>
        <w:rPr>
          <w:rFonts w:ascii="Calibri Light" w:hAnsi="Calibri Light"/>
          <w:b/>
          <w:sz w:val="32"/>
          <w:szCs w:val="24"/>
          <w:u w:val="single"/>
        </w:rPr>
      </w:pPr>
    </w:p>
    <w:p w:rsidR="00527453" w:rsidRDefault="00F841B1" w:rsidP="0041581F">
      <w:pPr>
        <w:spacing w:after="0" w:line="240" w:lineRule="auto"/>
        <w:rPr>
          <w:rFonts w:ascii="Calibri Light" w:hAnsi="Calibri Light"/>
          <w:sz w:val="32"/>
          <w:szCs w:val="24"/>
        </w:rPr>
      </w:pPr>
      <w:r>
        <w:rPr>
          <w:rFonts w:ascii="Calibri Light" w:hAnsi="Calibri Light"/>
          <w:noProof/>
          <w:sz w:val="32"/>
          <w:szCs w:val="24"/>
          <w:lang w:eastAsia="ru-RU"/>
        </w:rPr>
        <w:drawing>
          <wp:inline distT="0" distB="0" distL="0" distR="0" wp14:anchorId="16E71813" wp14:editId="3A934C79">
            <wp:extent cx="6120130" cy="1245235"/>
            <wp:effectExtent l="19050" t="0" r="0" b="0"/>
            <wp:docPr id="5" name="Рисунок 4" descr="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67" w:rsidRPr="00262E67" w:rsidRDefault="00262E67" w:rsidP="0041581F">
      <w:pPr>
        <w:spacing w:after="0" w:line="240" w:lineRule="auto"/>
        <w:rPr>
          <w:rFonts w:ascii="Calibri Light" w:hAnsi="Calibri Light"/>
          <w:sz w:val="32"/>
          <w:szCs w:val="24"/>
        </w:rPr>
      </w:pPr>
    </w:p>
    <w:tbl>
      <w:tblPr>
        <w:tblStyle w:val="a3"/>
        <w:tblW w:w="985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"/>
        <w:gridCol w:w="1134"/>
        <w:gridCol w:w="1417"/>
        <w:gridCol w:w="1843"/>
        <w:gridCol w:w="2268"/>
        <w:gridCol w:w="1276"/>
        <w:gridCol w:w="1604"/>
      </w:tblGrid>
      <w:tr w:rsidR="00DA1A00" w:rsidRPr="00DA1A00" w:rsidTr="00DA1A00">
        <w:trPr>
          <w:cantSplit/>
        </w:trPr>
        <w:tc>
          <w:tcPr>
            <w:tcW w:w="312" w:type="dxa"/>
          </w:tcPr>
          <w:p w:rsidR="002A508E" w:rsidRPr="00A34903" w:rsidRDefault="002A508E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1134" w:type="dxa"/>
          </w:tcPr>
          <w:p w:rsidR="002A508E" w:rsidRPr="00A34903" w:rsidRDefault="002A508E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</w:t>
            </w:r>
            <w:r w:rsidRPr="00A34903"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  <w:t>k</w:t>
            </w:r>
          </w:p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(</w:t>
            </w: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одинарная точность</w:t>
            </w: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)</w:t>
            </w:r>
          </w:p>
        </w:tc>
        <w:tc>
          <w:tcPr>
            <w:tcW w:w="1417" w:type="dxa"/>
          </w:tcPr>
          <w:p w:rsidR="002A508E" w:rsidRPr="00A34903" w:rsidRDefault="002A508E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vertAlign w:val="superscript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x*-x</w:t>
            </w:r>
            <w:r w:rsidRPr="00A34903"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  <w:t>k</w:t>
            </w:r>
          </w:p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(</w:t>
            </w: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одинарная точность</w:t>
            </w: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)</w:t>
            </w:r>
          </w:p>
        </w:tc>
        <w:tc>
          <w:tcPr>
            <w:tcW w:w="1843" w:type="dxa"/>
          </w:tcPr>
          <w:p w:rsidR="002A508E" w:rsidRPr="00A34903" w:rsidRDefault="002A508E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vertAlign w:val="superscript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</w:t>
            </w:r>
            <w:r w:rsidRPr="00A34903"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  <w:t>k</w:t>
            </w:r>
          </w:p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(</w:t>
            </w: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двойная точность</w:t>
            </w: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)</w:t>
            </w:r>
          </w:p>
        </w:tc>
        <w:tc>
          <w:tcPr>
            <w:tcW w:w="2268" w:type="dxa"/>
          </w:tcPr>
          <w:p w:rsidR="002A508E" w:rsidRPr="00A34903" w:rsidRDefault="002A508E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vertAlign w:val="superscript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x*-x</w:t>
            </w:r>
            <w:r w:rsidRPr="00A34903"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  <w:t>k</w:t>
            </w:r>
          </w:p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(</w:t>
            </w: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двойная точность</w:t>
            </w: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:rsidR="002A508E" w:rsidRPr="00A34903" w:rsidRDefault="002A508E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vertAlign w:val="superscript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</w:t>
            </w:r>
            <w:r w:rsidRPr="00A34903"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  <w:t>k</w:t>
            </w:r>
          </w:p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(</w:t>
            </w: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смешанная точность</w:t>
            </w: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)</w:t>
            </w:r>
          </w:p>
        </w:tc>
        <w:tc>
          <w:tcPr>
            <w:tcW w:w="1604" w:type="dxa"/>
          </w:tcPr>
          <w:p w:rsidR="002A508E" w:rsidRPr="00A34903" w:rsidRDefault="002A508E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vertAlign w:val="superscript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x*-x</w:t>
            </w:r>
            <w:r w:rsidRPr="00A34903"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  <w:t>k</w:t>
            </w:r>
          </w:p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(</w:t>
            </w: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смешанная точность</w:t>
            </w: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)</w:t>
            </w:r>
          </w:p>
        </w:tc>
      </w:tr>
      <w:tr w:rsidR="00DA1A00" w:rsidRPr="00FB6BF0" w:rsidTr="00DA1A00">
        <w:trPr>
          <w:cantSplit/>
        </w:trPr>
        <w:tc>
          <w:tcPr>
            <w:tcW w:w="312" w:type="dxa"/>
          </w:tcPr>
          <w:p w:rsidR="002A508E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</w:t>
            </w:r>
          </w:p>
        </w:tc>
        <w:tc>
          <w:tcPr>
            <w:tcW w:w="1134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1.00001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2.00001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3.00001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4.00001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5.00001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6.00001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7.00001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8.00001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9.00001</w:t>
            </w:r>
          </w:p>
          <w:p w:rsidR="002A508E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</w:t>
            </w:r>
          </w:p>
        </w:tc>
        <w:tc>
          <w:tcPr>
            <w:tcW w:w="1417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-7.391e-06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-9.060e-06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-9.060e-06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-9.060e-06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-8.583e-06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-9.060e-06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-1.001e-05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-9.537e-06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-9.537e-06</w:t>
            </w:r>
          </w:p>
          <w:p w:rsidR="002A508E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-1.049e-05</w:t>
            </w: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0.999999999999992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1.99999999999999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2.99999999999999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3.99999999999999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4.99999999999999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5.99999999999999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6.99999999999999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7.99999999999999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8.99999999999999</w:t>
            </w:r>
          </w:p>
          <w:p w:rsidR="002A508E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9.99999999999999</w:t>
            </w:r>
          </w:p>
        </w:tc>
        <w:tc>
          <w:tcPr>
            <w:tcW w:w="2268" w:type="dxa"/>
          </w:tcPr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8.438e-15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9.770e-15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9.770e-15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1.021e-14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9.770e-15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1.066e-14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8.882e-15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1.066e-14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8.882e-15</w:t>
            </w:r>
          </w:p>
          <w:p w:rsidR="002A508E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1.066e-14</w:t>
            </w:r>
          </w:p>
        </w:tc>
        <w:tc>
          <w:tcPr>
            <w:tcW w:w="1276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0.999994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1.99999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2.99999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3.99999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4.99999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5.99999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6.99999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7.99999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8.99999</w:t>
            </w:r>
          </w:p>
          <w:p w:rsidR="002A508E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9.99999</w:t>
            </w:r>
          </w:p>
        </w:tc>
        <w:tc>
          <w:tcPr>
            <w:tcW w:w="1604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6.199e-06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7.391e-06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7.868e-06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7.391e-06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7.629e-06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7.629e-06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7.629e-06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7.629e-06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7.629e-06</w:t>
            </w:r>
          </w:p>
          <w:p w:rsidR="002A508E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7.629e-06</w:t>
            </w:r>
          </w:p>
        </w:tc>
      </w:tr>
      <w:tr w:rsidR="00DA1A00" w:rsidRPr="00FB6BF0" w:rsidTr="00DA1A00">
        <w:trPr>
          <w:cantSplit/>
        </w:trPr>
        <w:tc>
          <w:tcPr>
            <w:tcW w:w="312" w:type="dxa"/>
          </w:tcPr>
          <w:p w:rsidR="002A508E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lastRenderedPageBreak/>
              <w:t>2</w:t>
            </w:r>
          </w:p>
        </w:tc>
        <w:tc>
          <w:tcPr>
            <w:tcW w:w="1134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</w:t>
            </w:r>
          </w:p>
          <w:p w:rsidR="002A508E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</w:t>
            </w:r>
          </w:p>
        </w:tc>
        <w:tc>
          <w:tcPr>
            <w:tcW w:w="1417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-8.345e-07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-9.537e-07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-4.768e-07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-4.768e-07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-9.537e-07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0.000e+00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-4.768e-07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-9.537e-07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0.000e+00</w:t>
            </w:r>
          </w:p>
          <w:p w:rsidR="002A508E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0.000e+00</w:t>
            </w: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</w:t>
            </w:r>
          </w:p>
          <w:p w:rsidR="002A508E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</w:t>
            </w:r>
          </w:p>
        </w:tc>
        <w:tc>
          <w:tcPr>
            <w:tcW w:w="2268" w:type="dxa"/>
          </w:tcPr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2.220e-16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2.220e-16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8.882e-16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4.441e-16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8.882e-16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0.000e+00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8.882e-16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8.882e-16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0.000e+00</w:t>
            </w:r>
          </w:p>
          <w:p w:rsidR="002A508E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0.000e+00</w:t>
            </w:r>
          </w:p>
        </w:tc>
        <w:tc>
          <w:tcPr>
            <w:tcW w:w="1276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1.00006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2.00006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3.00006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4.00006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5.00006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6.00006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7.00006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8.00006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9.00006</w:t>
            </w:r>
          </w:p>
          <w:p w:rsidR="002A508E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10.0001</w:t>
            </w:r>
          </w:p>
        </w:tc>
        <w:tc>
          <w:tcPr>
            <w:tcW w:w="1604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-6.258e-05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-6.413e-05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-6.390e-05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-6.390e-05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-6.390e-05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-6.437e-05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-6.437e-05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-6.485e-05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-6.390e-05</w:t>
            </w:r>
          </w:p>
          <w:p w:rsidR="002A508E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-6.485e-05</w:t>
            </w:r>
          </w:p>
        </w:tc>
      </w:tr>
      <w:tr w:rsidR="00DA1A00" w:rsidRPr="00FB6BF0" w:rsidTr="00A94956">
        <w:trPr>
          <w:cantSplit/>
          <w:trHeight w:val="1974"/>
        </w:trPr>
        <w:tc>
          <w:tcPr>
            <w:tcW w:w="312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3</w:t>
            </w:r>
          </w:p>
        </w:tc>
        <w:tc>
          <w:tcPr>
            <w:tcW w:w="1134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0.999619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1.99962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2.99962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3.99962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4.99962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5.99962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6.99962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7.99962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8.99962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9.99962</w:t>
            </w:r>
          </w:p>
        </w:tc>
        <w:tc>
          <w:tcPr>
            <w:tcW w:w="1417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3.806e-04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3.817e-04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3.817e-04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3.815e-04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3.815e-04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3.824e-04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3.824e-04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3.824e-04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3.824e-04</w:t>
            </w:r>
          </w:p>
          <w:p w:rsidR="00703A70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3.834e-04</w:t>
            </w: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1.00000000000142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2.00000000000143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3.00000000000143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4.00000000000143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5.00000000000142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6.00000000000143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7.00000000000143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8.00000000000142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9.00000000000142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10.0000000000014</w:t>
            </w:r>
          </w:p>
        </w:tc>
        <w:tc>
          <w:tcPr>
            <w:tcW w:w="2268" w:type="dxa"/>
          </w:tcPr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-1.422e-12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-1.426e-12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-1.426e-12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-1.426e-12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-1.425e-12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-1.426e-12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-1.426e-12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-1.425e-12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-1.425e-12</w:t>
            </w:r>
          </w:p>
          <w:p w:rsidR="00703A70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-1.426e-12</w:t>
            </w:r>
          </w:p>
        </w:tc>
        <w:tc>
          <w:tcPr>
            <w:tcW w:w="1276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1.00031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2.00031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3.00031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4.00031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5.00031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6.00031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7.00031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8.00031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9.00031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10.0003</w:t>
            </w:r>
          </w:p>
        </w:tc>
        <w:tc>
          <w:tcPr>
            <w:tcW w:w="1604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-3.098e-04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-3.104e-04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-3.104e-04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-3.109e-04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-3.099e-04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-3.109e-04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-3.119e-04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-3.099e-04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-3.109e-04</w:t>
            </w:r>
          </w:p>
          <w:p w:rsidR="00703A70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-3.109e-04</w:t>
            </w:r>
          </w:p>
        </w:tc>
      </w:tr>
      <w:tr w:rsidR="00DA1A00" w:rsidRPr="00FB6BF0" w:rsidTr="00DA1A00">
        <w:trPr>
          <w:cantSplit/>
        </w:trPr>
        <w:tc>
          <w:tcPr>
            <w:tcW w:w="312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4</w:t>
            </w:r>
          </w:p>
        </w:tc>
        <w:tc>
          <w:tcPr>
            <w:tcW w:w="1134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0.996184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1.99618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2.99618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3.99618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4.99618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5.99618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6.99618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7.99618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8.99618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9.99618</w:t>
            </w:r>
          </w:p>
        </w:tc>
        <w:tc>
          <w:tcPr>
            <w:tcW w:w="1417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3.816e-03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3.816e-03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3.817e-03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3.816e-03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3.817e-03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3.817e-03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3.816e-03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3.816e-03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3.817e-03</w:t>
            </w:r>
          </w:p>
          <w:p w:rsidR="00703A70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3.817e-03</w:t>
            </w: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1.00000000001776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2.00000000001777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3.00000000001777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4.00000000001777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5.00000000001777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6.00000000001777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7.00000000001777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8.00000000001777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9.00000000001777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10.0000000000178</w:t>
            </w:r>
          </w:p>
        </w:tc>
        <w:tc>
          <w:tcPr>
            <w:tcW w:w="2268" w:type="dxa"/>
          </w:tcPr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-1.776e-11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-1.777e-11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-1.777e-11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-1.777e-11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-1.777e-11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-1.777e-11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-1.777e-11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-1.777e-11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-1.777e-11</w:t>
            </w:r>
          </w:p>
          <w:p w:rsidR="00703A70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-1.777e-11</w:t>
            </w:r>
          </w:p>
        </w:tc>
        <w:tc>
          <w:tcPr>
            <w:tcW w:w="1276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1.00286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2.00286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3.00286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4.00286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5.00286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6.00286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7.00286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8.00286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9.00286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10.0029</w:t>
            </w:r>
          </w:p>
        </w:tc>
        <w:tc>
          <w:tcPr>
            <w:tcW w:w="1604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-2.863e-03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-2.864e-03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-2.863e-03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-2.864e-03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-2.864e-03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-2.864e-03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-2.864e-03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-2.864e-03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-2.863e-03</w:t>
            </w:r>
          </w:p>
          <w:p w:rsidR="00703A70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-2.864e-03</w:t>
            </w:r>
          </w:p>
        </w:tc>
      </w:tr>
      <w:tr w:rsidR="00DA1A00" w:rsidRPr="00FB6BF0" w:rsidTr="00DA1A00">
        <w:trPr>
          <w:cantSplit/>
        </w:trPr>
        <w:tc>
          <w:tcPr>
            <w:tcW w:w="312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5</w:t>
            </w:r>
          </w:p>
        </w:tc>
        <w:tc>
          <w:tcPr>
            <w:tcW w:w="1134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0.759266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1.75926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2.75926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3.75926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4.75926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5.75926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6.75926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7.75926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8.75926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9.75926</w:t>
            </w:r>
          </w:p>
        </w:tc>
        <w:tc>
          <w:tcPr>
            <w:tcW w:w="1417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2.407e-01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2.407e-01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2.407e-01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2.407e-01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2.407e-01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2.407e-01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2.407e-01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2.407e-01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2.407e-01</w:t>
            </w:r>
          </w:p>
          <w:p w:rsidR="00703A70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2.407e-01</w:t>
            </w: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1.00000000028422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2.00000000028423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3.00000000028423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4.00000000028423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5.00000000028422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6.00000000028423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7.00000000028423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8.00000000028423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9.00000000028423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10.0000000002842</w:t>
            </w:r>
          </w:p>
        </w:tc>
        <w:tc>
          <w:tcPr>
            <w:tcW w:w="2268" w:type="dxa"/>
          </w:tcPr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-2.842e-10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-2.842e-10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-2.842e-10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-2.842e-10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-2.842e-10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-2.842e-10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-2.842e-10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-2.842e-10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-2.842e-10</w:t>
            </w:r>
          </w:p>
          <w:p w:rsidR="00703A70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-2.842e-10</w:t>
            </w:r>
          </w:p>
        </w:tc>
        <w:tc>
          <w:tcPr>
            <w:tcW w:w="1276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0.941177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1.94118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2.94118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3.94118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4.94118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5.94118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6.94118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7.94118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8.94118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9.94118</w:t>
            </w:r>
          </w:p>
        </w:tc>
        <w:tc>
          <w:tcPr>
            <w:tcW w:w="1604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5.882e-02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5.882e-02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5.882e-02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5.882e-02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5.882e-02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5.882e-02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5.882e-02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5.882e-02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5.882e-02</w:t>
            </w:r>
          </w:p>
          <w:p w:rsidR="00703A70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5.882e-02</w:t>
            </w:r>
          </w:p>
        </w:tc>
      </w:tr>
      <w:tr w:rsidR="00DA1A00" w:rsidRPr="00FB6BF0" w:rsidTr="00DA1A00">
        <w:trPr>
          <w:cantSplit/>
        </w:trPr>
        <w:tc>
          <w:tcPr>
            <w:tcW w:w="312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6</w:t>
            </w:r>
          </w:p>
        </w:tc>
        <w:tc>
          <w:tcPr>
            <w:tcW w:w="1134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1.66666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2.66667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3.66667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4.66667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5.66667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6.66667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7.66667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8.66667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9.66667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10.6667</w:t>
            </w:r>
          </w:p>
        </w:tc>
        <w:tc>
          <w:tcPr>
            <w:tcW w:w="1417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-6.667e-01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-6.667e-01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-6.667e-01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-6.667e-01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-6.667e-01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-6.667e-01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-6.667e-01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-6.667e-01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-6.667e-01</w:t>
            </w:r>
          </w:p>
          <w:p w:rsidR="00703A70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-6.667e-01</w:t>
            </w: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0.999999998934186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1.99999999893418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2.99999999893418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3.99999999893418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4.99999999893418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5.99999999893418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6.99999999893418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7.99999999893418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8.99999999893418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9.99999999893418</w:t>
            </w:r>
          </w:p>
        </w:tc>
        <w:tc>
          <w:tcPr>
            <w:tcW w:w="2268" w:type="dxa"/>
          </w:tcPr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1.066e-09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1.066e-09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1.066e-09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1.066e-09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1.066e-09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1.066e-09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1.066e-09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1.066e-09</w:t>
            </w:r>
          </w:p>
          <w:p w:rsidR="00EF05C1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1.066e-09</w:t>
            </w:r>
          </w:p>
          <w:p w:rsidR="00703A70" w:rsidRPr="00A34903" w:rsidRDefault="00EF05C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1.066e-09</w:t>
            </w:r>
          </w:p>
        </w:tc>
        <w:tc>
          <w:tcPr>
            <w:tcW w:w="1276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1.90735e-06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</w:t>
            </w:r>
          </w:p>
        </w:tc>
        <w:tc>
          <w:tcPr>
            <w:tcW w:w="1604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1.000e+00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1.000e+00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1.000e+00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1.000e+00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1.000e+00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1.000e+00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1.000e+00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1.000e+00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1.000e+00</w:t>
            </w:r>
          </w:p>
          <w:p w:rsidR="00703A70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1.000e+00</w:t>
            </w:r>
          </w:p>
        </w:tc>
      </w:tr>
      <w:tr w:rsidR="00DA1A00" w:rsidRPr="00FB6BF0" w:rsidTr="00DA1A00">
        <w:trPr>
          <w:cantSplit/>
        </w:trPr>
        <w:tc>
          <w:tcPr>
            <w:tcW w:w="312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7</w:t>
            </w:r>
          </w:p>
        </w:tc>
        <w:tc>
          <w:tcPr>
            <w:tcW w:w="1134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1.00000002842171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2.00000002842172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3.00000002842172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4.00000002842172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5.00000002842172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6.00000002842172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7.00000002842172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8.00000002842172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9.00000002842172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10.0000000284217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-2.842e-08</w:t>
            </w:r>
          </w:p>
          <w:p w:rsidR="00703A70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-2.842e-08</w:t>
            </w:r>
          </w:p>
        </w:tc>
        <w:tc>
          <w:tcPr>
            <w:tcW w:w="1276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</w:tr>
      <w:tr w:rsidR="00DA1A00" w:rsidRPr="00FB6BF0" w:rsidTr="00DA1A00">
        <w:trPr>
          <w:cantSplit/>
        </w:trPr>
        <w:tc>
          <w:tcPr>
            <w:tcW w:w="312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lastRenderedPageBreak/>
              <w:t>8</w:t>
            </w:r>
          </w:p>
        </w:tc>
        <w:tc>
          <w:tcPr>
            <w:tcW w:w="1134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1.00000007105427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2.00000007105428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3.00000007105428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4.00000007105428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5.00000007105428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6.00000007105428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7.00000007105428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8.00000007105428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9.00000007105428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10.0000000710543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-7.105e-08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-7.105e-08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-7.105e-08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-7.105e-08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-7.105e-08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-7.105e-08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-7.105e-08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-7.105e-08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-7.105e-08</w:t>
            </w:r>
          </w:p>
          <w:p w:rsidR="00703A70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-7.105e-08</w:t>
            </w:r>
          </w:p>
        </w:tc>
        <w:tc>
          <w:tcPr>
            <w:tcW w:w="1276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</w:tr>
      <w:tr w:rsidR="00DA1A00" w:rsidRPr="00FB6BF0" w:rsidTr="00DA1A00">
        <w:trPr>
          <w:cantSplit/>
        </w:trPr>
        <w:tc>
          <w:tcPr>
            <w:tcW w:w="312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9</w:t>
            </w:r>
          </w:p>
        </w:tc>
        <w:tc>
          <w:tcPr>
            <w:tcW w:w="1134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1.0000003552714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2.0000003552714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3.0000003552714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4.0000003552714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5.0000003552714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6.0000003552714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7.0000003552714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8.0000003552714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9.0000003552714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10.0000003552714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-3.553e-07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-3.553e-07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-3.553e-07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-3.553e-07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-3.553e-07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-3.553e-07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-3.553e-07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-3.553e-07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-3.553e-07</w:t>
            </w:r>
          </w:p>
          <w:p w:rsidR="00703A70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-3.553e-07</w:t>
            </w:r>
          </w:p>
        </w:tc>
        <w:tc>
          <w:tcPr>
            <w:tcW w:w="1276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</w:tr>
      <w:tr w:rsidR="00DA1A00" w:rsidRPr="00FB6BF0" w:rsidTr="00DA1A00">
        <w:trPr>
          <w:cantSplit/>
        </w:trPr>
        <w:tc>
          <w:tcPr>
            <w:tcW w:w="312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10</w:t>
            </w:r>
          </w:p>
        </w:tc>
        <w:tc>
          <w:tcPr>
            <w:tcW w:w="1134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1.00002131635604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2.00002131635604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3.00002131635604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4.00002131635604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5.00002131635604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6.00002131635604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7.00002131635604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8.00002131635604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9.00002131635604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10.000021316356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-2.132e-05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-2.132e-05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-2.132e-05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-2.132e-05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-2.132e-05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-2.132e-05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-2.132e-05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-2.132e-05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-2.132e-05</w:t>
            </w:r>
          </w:p>
          <w:p w:rsidR="00703A70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-2.132e-05</w:t>
            </w:r>
          </w:p>
        </w:tc>
        <w:tc>
          <w:tcPr>
            <w:tcW w:w="1276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</w:tr>
      <w:tr w:rsidR="00DA1A00" w:rsidRPr="00FB6BF0" w:rsidTr="00DA1A00">
        <w:trPr>
          <w:cantSplit/>
        </w:trPr>
        <w:tc>
          <w:tcPr>
            <w:tcW w:w="312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11</w:t>
            </w:r>
          </w:p>
        </w:tc>
        <w:tc>
          <w:tcPr>
            <w:tcW w:w="1134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1.00028422716856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2.00028422716856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3.00028422716856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4.00028422716856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5.00028422716856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6.00028422716856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7.00028422716856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8.00028422716856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9.00028422716856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10.0002842271686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-2.842e-04</w:t>
            </w:r>
          </w:p>
          <w:p w:rsidR="00703A70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-2.842e-04</w:t>
            </w:r>
          </w:p>
        </w:tc>
        <w:tc>
          <w:tcPr>
            <w:tcW w:w="1276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</w:tr>
      <w:tr w:rsidR="00DA1A00" w:rsidRPr="00FB6BF0" w:rsidTr="00DA1A00">
        <w:trPr>
          <w:cantSplit/>
        </w:trPr>
        <w:tc>
          <w:tcPr>
            <w:tcW w:w="312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12</w:t>
            </w:r>
          </w:p>
        </w:tc>
        <w:tc>
          <w:tcPr>
            <w:tcW w:w="1134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0.999644760213144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1.99964476021314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2.99964476021314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3.99964476021314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4.99964476021314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5.99964476021314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6.99964476021314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7.99964476021314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8.99964476021314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9.99964476021314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3.552e-04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3.552e-04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3.552e-04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3.552e-04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3.552e-04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3.552e-04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3.552e-04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3.552e-04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3.552e-04</w:t>
            </w:r>
          </w:p>
          <w:p w:rsidR="00703A70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3.552e-04</w:t>
            </w:r>
          </w:p>
        </w:tc>
        <w:tc>
          <w:tcPr>
            <w:tcW w:w="1276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</w:tr>
      <w:tr w:rsidR="00DA1A00" w:rsidRPr="00FB6BF0" w:rsidTr="00DA1A00">
        <w:trPr>
          <w:cantSplit/>
        </w:trPr>
        <w:tc>
          <w:tcPr>
            <w:tcW w:w="312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13</w:t>
            </w:r>
          </w:p>
        </w:tc>
        <w:tc>
          <w:tcPr>
            <w:tcW w:w="1134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0.985815602836885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1.98581560283688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2.98581560283688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3.98581560283688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4.98581560283688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5.98581560283688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6.98581560283688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7.98581560283688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8.98581560283688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9.98581560283688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1.418e-02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1.418e-02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1.418e-02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1.418e-02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1.418e-02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1.418e-02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1.418e-02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1.418e-02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1.418e-02</w:t>
            </w:r>
          </w:p>
          <w:p w:rsidR="00703A70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1.418e-02</w:t>
            </w:r>
          </w:p>
        </w:tc>
        <w:tc>
          <w:tcPr>
            <w:tcW w:w="1276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</w:tr>
      <w:tr w:rsidR="00DA1A00" w:rsidRPr="00FB6BF0" w:rsidTr="00DA1A00">
        <w:trPr>
          <w:cantSplit/>
        </w:trPr>
        <w:tc>
          <w:tcPr>
            <w:tcW w:w="312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lastRenderedPageBreak/>
              <w:t>14</w:t>
            </w:r>
          </w:p>
        </w:tc>
        <w:tc>
          <w:tcPr>
            <w:tcW w:w="1134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1.22222222222222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2.22222222222222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3.22222222222222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4.22222222222222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5.22222222222222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6.22222222222222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7.22222222222222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8.22222222222222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9.22222222222222</w:t>
            </w:r>
          </w:p>
          <w:p w:rsidR="00703A70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10.2222222222222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-2.222e-01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-2.222e-01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-2.222e-01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-2.222e-01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-2.222e-01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-2.222e-01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-2.222e-01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-2.222e-01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-2.222e-01</w:t>
            </w:r>
          </w:p>
          <w:p w:rsidR="00703A70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-2.222e-01</w:t>
            </w:r>
          </w:p>
        </w:tc>
        <w:tc>
          <w:tcPr>
            <w:tcW w:w="1276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703A70" w:rsidRPr="00A34903" w:rsidRDefault="00703A70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</w:tr>
    </w:tbl>
    <w:p w:rsidR="002A508E" w:rsidRPr="00FB647B" w:rsidRDefault="00D147B9" w:rsidP="0041581F">
      <w:pPr>
        <w:spacing w:after="0" w:line="240" w:lineRule="auto"/>
        <w:rPr>
          <w:rFonts w:ascii="Calibri Light" w:hAnsi="Calibri Light"/>
          <w:b/>
          <w:sz w:val="28"/>
          <w:szCs w:val="24"/>
        </w:rPr>
      </w:pPr>
      <w:r w:rsidRPr="00CD3028">
        <w:rPr>
          <w:rFonts w:ascii="Calibri Light" w:hAnsi="Calibri Light"/>
          <w:sz w:val="28"/>
          <w:szCs w:val="24"/>
          <w:lang w:val="en-US"/>
        </w:rPr>
        <w:t xml:space="preserve"> </w:t>
      </w:r>
      <w:r w:rsidRPr="00FB647B">
        <w:rPr>
          <w:rFonts w:ascii="Calibri Light" w:hAnsi="Calibri Light"/>
          <w:b/>
          <w:sz w:val="28"/>
          <w:szCs w:val="24"/>
        </w:rPr>
        <w:t>Выводы:</w:t>
      </w:r>
    </w:p>
    <w:p w:rsidR="009100A7" w:rsidRDefault="00D147B9" w:rsidP="0041581F">
      <w:pPr>
        <w:pStyle w:val="af5"/>
        <w:numPr>
          <w:ilvl w:val="0"/>
          <w:numId w:val="14"/>
        </w:num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 xml:space="preserve">Использование типа </w:t>
      </w:r>
      <w:r w:rsidRPr="00D147B9">
        <w:rPr>
          <w:rFonts w:ascii="Consolas" w:hAnsi="Consolas" w:cs="Consolas"/>
          <w:sz w:val="28"/>
          <w:szCs w:val="24"/>
          <w:lang w:val="en-US"/>
        </w:rPr>
        <w:t>double</w:t>
      </w:r>
      <w:r w:rsidRPr="00D147B9">
        <w:rPr>
          <w:rFonts w:ascii="Calibri Light" w:hAnsi="Calibri Light"/>
          <w:sz w:val="28"/>
          <w:szCs w:val="24"/>
        </w:rPr>
        <w:t xml:space="preserve"> </w:t>
      </w:r>
      <w:r>
        <w:rPr>
          <w:rFonts w:ascii="Calibri Light" w:hAnsi="Calibri Light"/>
          <w:sz w:val="28"/>
          <w:szCs w:val="24"/>
        </w:rPr>
        <w:t xml:space="preserve">для подсчета скалярного произведения дает результат </w:t>
      </w:r>
      <w:r w:rsidR="00DF1565">
        <w:rPr>
          <w:rFonts w:ascii="Calibri Light" w:hAnsi="Calibri Light"/>
          <w:sz w:val="28"/>
          <w:szCs w:val="24"/>
        </w:rPr>
        <w:t xml:space="preserve">немного </w:t>
      </w:r>
      <w:r>
        <w:rPr>
          <w:rFonts w:ascii="Calibri Light" w:hAnsi="Calibri Light"/>
          <w:sz w:val="28"/>
          <w:szCs w:val="24"/>
        </w:rPr>
        <w:t xml:space="preserve">точнее, чем при использовании </w:t>
      </w:r>
      <w:r w:rsidRPr="00D147B9">
        <w:rPr>
          <w:rFonts w:ascii="Consolas" w:hAnsi="Consolas" w:cs="Consolas"/>
          <w:sz w:val="28"/>
          <w:szCs w:val="24"/>
          <w:lang w:val="en-US"/>
        </w:rPr>
        <w:t>float</w:t>
      </w:r>
      <w:r w:rsidRPr="00D147B9">
        <w:rPr>
          <w:rFonts w:ascii="Calibri Light" w:hAnsi="Calibri Light"/>
          <w:sz w:val="28"/>
          <w:szCs w:val="24"/>
        </w:rPr>
        <w:t>.</w:t>
      </w:r>
    </w:p>
    <w:p w:rsidR="009100A7" w:rsidRPr="00A34903" w:rsidRDefault="009100A7" w:rsidP="0041581F">
      <w:pPr>
        <w:pStyle w:val="af5"/>
        <w:numPr>
          <w:ilvl w:val="0"/>
          <w:numId w:val="14"/>
        </w:num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Двойная точность точнее</w:t>
      </w:r>
      <w:r w:rsidR="00DF1565">
        <w:rPr>
          <w:rFonts w:ascii="Calibri Light" w:hAnsi="Calibri Light"/>
          <w:sz w:val="28"/>
          <w:szCs w:val="24"/>
        </w:rPr>
        <w:t xml:space="preserve"> на 10 порядков</w:t>
      </w:r>
      <w:r>
        <w:rPr>
          <w:rFonts w:ascii="Calibri Light" w:hAnsi="Calibri Light"/>
          <w:sz w:val="28"/>
          <w:szCs w:val="24"/>
        </w:rPr>
        <w:t>, чем одинарная.</w:t>
      </w:r>
    </w:p>
    <w:p w:rsidR="00A34903" w:rsidRDefault="00A34903" w:rsidP="0041581F">
      <w:pPr>
        <w:pStyle w:val="af5"/>
        <w:numPr>
          <w:ilvl w:val="0"/>
          <w:numId w:val="14"/>
        </w:num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 xml:space="preserve">С увеличением </w:t>
      </w:r>
      <w:r w:rsidR="00A94956">
        <w:rPr>
          <w:rFonts w:ascii="Calibri Light" w:hAnsi="Calibri Light"/>
          <w:sz w:val="28"/>
          <w:szCs w:val="24"/>
          <w:lang w:val="en-US"/>
        </w:rPr>
        <w:t>k</w:t>
      </w:r>
      <w:r w:rsidR="00A94956" w:rsidRPr="00A94956">
        <w:rPr>
          <w:rFonts w:ascii="Calibri Light" w:hAnsi="Calibri Light"/>
          <w:sz w:val="28"/>
          <w:szCs w:val="24"/>
        </w:rPr>
        <w:t xml:space="preserve"> </w:t>
      </w:r>
      <w:r w:rsidR="00A94956">
        <w:rPr>
          <w:rFonts w:ascii="Calibri Light" w:hAnsi="Calibri Light"/>
          <w:sz w:val="28"/>
          <w:szCs w:val="24"/>
        </w:rPr>
        <w:t>падает точность, так как все элементы зависят от первого элемента.</w:t>
      </w:r>
    </w:p>
    <w:p w:rsidR="009100A7" w:rsidRPr="009100A7" w:rsidRDefault="009100A7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</w:p>
    <w:p w:rsidR="00975112" w:rsidRDefault="00D41BC0" w:rsidP="0041581F">
      <w:pPr>
        <w:pStyle w:val="af5"/>
        <w:numPr>
          <w:ilvl w:val="0"/>
          <w:numId w:val="12"/>
        </w:numPr>
        <w:spacing w:after="0" w:line="240" w:lineRule="auto"/>
        <w:rPr>
          <w:rFonts w:ascii="Calibri Light" w:hAnsi="Calibri Light"/>
          <w:b/>
          <w:sz w:val="32"/>
          <w:szCs w:val="24"/>
          <w:u w:val="single"/>
        </w:rPr>
      </w:pPr>
      <w:r w:rsidRPr="002A508E">
        <w:rPr>
          <w:rFonts w:ascii="Calibri Light" w:hAnsi="Calibri Light"/>
          <w:b/>
          <w:sz w:val="32"/>
          <w:szCs w:val="24"/>
          <w:u w:val="single"/>
        </w:rPr>
        <w:t>Исследование на матрицах Гильберта</w:t>
      </w:r>
    </w:p>
    <w:p w:rsidR="0041581F" w:rsidRPr="0041581F" w:rsidRDefault="0041581F" w:rsidP="0041581F">
      <w:pPr>
        <w:spacing w:after="0" w:line="240" w:lineRule="auto"/>
        <w:rPr>
          <w:rFonts w:ascii="Calibri Light" w:hAnsi="Calibri Light"/>
          <w:b/>
          <w:sz w:val="32"/>
          <w:szCs w:val="24"/>
          <w:u w:val="single"/>
        </w:rPr>
      </w:pPr>
    </w:p>
    <w:tbl>
      <w:tblPr>
        <w:tblStyle w:val="a3"/>
        <w:tblW w:w="985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"/>
        <w:gridCol w:w="1134"/>
        <w:gridCol w:w="1417"/>
        <w:gridCol w:w="1843"/>
        <w:gridCol w:w="2268"/>
        <w:gridCol w:w="1276"/>
        <w:gridCol w:w="1604"/>
      </w:tblGrid>
      <w:tr w:rsidR="00965211" w:rsidRPr="00DA1A00" w:rsidTr="00D846C5">
        <w:trPr>
          <w:cantSplit/>
        </w:trPr>
        <w:tc>
          <w:tcPr>
            <w:tcW w:w="312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1134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</w:t>
            </w:r>
            <w:r w:rsidRPr="00A34903"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  <w:t>k</w:t>
            </w:r>
          </w:p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b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(</w:t>
            </w: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одинарная точность</w:t>
            </w: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)</w:t>
            </w:r>
          </w:p>
        </w:tc>
        <w:tc>
          <w:tcPr>
            <w:tcW w:w="1417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vertAlign w:val="superscript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x*-x</w:t>
            </w:r>
            <w:r w:rsidRPr="00A34903"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  <w:t>k</w:t>
            </w:r>
          </w:p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(</w:t>
            </w: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одинарная точность</w:t>
            </w: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)</w:t>
            </w:r>
          </w:p>
        </w:tc>
        <w:tc>
          <w:tcPr>
            <w:tcW w:w="1843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vertAlign w:val="superscript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</w:t>
            </w:r>
            <w:r w:rsidRPr="00A34903"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  <w:t>k</w:t>
            </w:r>
          </w:p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(</w:t>
            </w: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двойная точность</w:t>
            </w: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)</w:t>
            </w:r>
          </w:p>
        </w:tc>
        <w:tc>
          <w:tcPr>
            <w:tcW w:w="2268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vertAlign w:val="superscript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x*-x</w:t>
            </w:r>
            <w:r w:rsidRPr="00A34903"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  <w:t>k</w:t>
            </w:r>
          </w:p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(</w:t>
            </w: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двойная точность</w:t>
            </w: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vertAlign w:val="superscript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</w:t>
            </w:r>
            <w:r w:rsidRPr="00A34903"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  <w:t>k</w:t>
            </w:r>
          </w:p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(</w:t>
            </w: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смешанная точность</w:t>
            </w: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)</w:t>
            </w:r>
          </w:p>
        </w:tc>
        <w:tc>
          <w:tcPr>
            <w:tcW w:w="1604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vertAlign w:val="superscript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x*-x</w:t>
            </w:r>
            <w:r w:rsidRPr="00A34903"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  <w:t>k</w:t>
            </w:r>
          </w:p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(</w:t>
            </w: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смешанная точность</w:t>
            </w: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)</w:t>
            </w:r>
          </w:p>
        </w:tc>
      </w:tr>
      <w:tr w:rsidR="00965211" w:rsidRPr="00DA1A00" w:rsidTr="00D846C5">
        <w:trPr>
          <w:cantSplit/>
        </w:trPr>
        <w:tc>
          <w:tcPr>
            <w:tcW w:w="312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</w:t>
            </w:r>
          </w:p>
        </w:tc>
        <w:tc>
          <w:tcPr>
            <w:tcW w:w="1134" w:type="dxa"/>
          </w:tcPr>
          <w:p w:rsidR="00965211" w:rsidRPr="00A34903" w:rsidRDefault="00A94956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</w:t>
            </w:r>
          </w:p>
        </w:tc>
        <w:tc>
          <w:tcPr>
            <w:tcW w:w="1417" w:type="dxa"/>
          </w:tcPr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0.000e+00</w:t>
            </w:r>
          </w:p>
        </w:tc>
        <w:tc>
          <w:tcPr>
            <w:tcW w:w="1843" w:type="dxa"/>
          </w:tcPr>
          <w:p w:rsidR="00965211" w:rsidRPr="00A34903" w:rsidRDefault="00A94956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</w:t>
            </w:r>
          </w:p>
        </w:tc>
        <w:tc>
          <w:tcPr>
            <w:tcW w:w="2268" w:type="dxa"/>
          </w:tcPr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0.000e+00</w:t>
            </w:r>
          </w:p>
        </w:tc>
        <w:tc>
          <w:tcPr>
            <w:tcW w:w="1276" w:type="dxa"/>
          </w:tcPr>
          <w:p w:rsidR="00965211" w:rsidRPr="00A34903" w:rsidRDefault="008F5A4D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1</w:t>
            </w:r>
          </w:p>
        </w:tc>
        <w:tc>
          <w:tcPr>
            <w:tcW w:w="1604" w:type="dxa"/>
          </w:tcPr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0.000e+00</w:t>
            </w:r>
          </w:p>
        </w:tc>
      </w:tr>
      <w:tr w:rsidR="00965211" w:rsidRPr="00DA1A00" w:rsidTr="00D846C5">
        <w:trPr>
          <w:cantSplit/>
        </w:trPr>
        <w:tc>
          <w:tcPr>
            <w:tcW w:w="312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2</w:t>
            </w:r>
          </w:p>
        </w:tc>
        <w:tc>
          <w:tcPr>
            <w:tcW w:w="1134" w:type="dxa"/>
          </w:tcPr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1</w:t>
            </w:r>
          </w:p>
          <w:p w:rsidR="00965211" w:rsidRPr="00A34903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2</w:t>
            </w:r>
          </w:p>
        </w:tc>
        <w:tc>
          <w:tcPr>
            <w:tcW w:w="1417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3.576e-07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-7.153e-07</w:t>
            </w: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</w:t>
            </w:r>
          </w:p>
          <w:p w:rsidR="00965211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-6.661e-16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1.332e-15</w:t>
            </w:r>
          </w:p>
        </w:tc>
        <w:tc>
          <w:tcPr>
            <w:tcW w:w="1276" w:type="dxa"/>
          </w:tcPr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1</w:t>
            </w:r>
          </w:p>
          <w:p w:rsidR="00965211" w:rsidRPr="00A34903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2</w:t>
            </w:r>
          </w:p>
        </w:tc>
        <w:tc>
          <w:tcPr>
            <w:tcW w:w="1604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3.576e-07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-7.153e-07</w:t>
            </w:r>
          </w:p>
        </w:tc>
      </w:tr>
      <w:tr w:rsidR="00965211" w:rsidRPr="00DA1A00" w:rsidTr="00D846C5">
        <w:trPr>
          <w:cantSplit/>
        </w:trPr>
        <w:tc>
          <w:tcPr>
            <w:tcW w:w="312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3</w:t>
            </w:r>
          </w:p>
        </w:tc>
        <w:tc>
          <w:tcPr>
            <w:tcW w:w="1134" w:type="dxa"/>
          </w:tcPr>
          <w:p w:rsidR="008F5A4D" w:rsidRPr="00A94956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</w:t>
            </w:r>
          </w:p>
          <w:p w:rsidR="008F5A4D" w:rsidRPr="00A94956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1.99999</w:t>
            </w:r>
          </w:p>
          <w:p w:rsidR="00965211" w:rsidRPr="00A34903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3.00001</w:t>
            </w:r>
          </w:p>
        </w:tc>
        <w:tc>
          <w:tcPr>
            <w:tcW w:w="1417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-1.311e-06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9.775e-06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-1.073e-05</w:t>
            </w: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1.99999999999998</w:t>
            </w:r>
          </w:p>
          <w:p w:rsidR="00965211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3.00000000000002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-3.775e-15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1.732e-14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-1.510e-14</w:t>
            </w:r>
          </w:p>
        </w:tc>
        <w:tc>
          <w:tcPr>
            <w:tcW w:w="1276" w:type="dxa"/>
          </w:tcPr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1</w:t>
            </w:r>
          </w:p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2</w:t>
            </w:r>
          </w:p>
          <w:p w:rsidR="00965211" w:rsidRPr="00A34903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3.00001</w:t>
            </w:r>
          </w:p>
        </w:tc>
        <w:tc>
          <w:tcPr>
            <w:tcW w:w="1604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-3.576e-07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4.292e-06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-5.245e-06</w:t>
            </w:r>
          </w:p>
        </w:tc>
      </w:tr>
      <w:tr w:rsidR="00965211" w:rsidRPr="00DA1A00" w:rsidTr="00D846C5">
        <w:trPr>
          <w:cantSplit/>
        </w:trPr>
        <w:tc>
          <w:tcPr>
            <w:tcW w:w="312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4</w:t>
            </w:r>
          </w:p>
        </w:tc>
        <w:tc>
          <w:tcPr>
            <w:tcW w:w="1134" w:type="dxa"/>
          </w:tcPr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0.999971</w:t>
            </w:r>
          </w:p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2.00032</w:t>
            </w:r>
          </w:p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2.99923</w:t>
            </w:r>
          </w:p>
          <w:p w:rsidR="00965211" w:rsidRPr="00A34903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4.0005</w:t>
            </w:r>
          </w:p>
        </w:tc>
        <w:tc>
          <w:tcPr>
            <w:tcW w:w="1417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2.861e-05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-3.223e-04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7.730e-04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-5.007e-04</w:t>
            </w: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1.00000000000015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1.99999999999839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3.00000000000384</w:t>
            </w:r>
          </w:p>
          <w:p w:rsidR="00965211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3.99999999999751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-1.459e-13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1.612e-12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-3.845e-12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2.487e-12</w:t>
            </w:r>
          </w:p>
        </w:tc>
        <w:tc>
          <w:tcPr>
            <w:tcW w:w="1276" w:type="dxa"/>
          </w:tcPr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0.999965</w:t>
            </w:r>
          </w:p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2.00039</w:t>
            </w:r>
          </w:p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2.99907</w:t>
            </w:r>
          </w:p>
          <w:p w:rsidR="00965211" w:rsidRPr="00A34903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4.00061</w:t>
            </w:r>
          </w:p>
        </w:tc>
        <w:tc>
          <w:tcPr>
            <w:tcW w:w="1604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3.505e-05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-3.905e-04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9.346e-04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-6.051e-04</w:t>
            </w:r>
          </w:p>
        </w:tc>
      </w:tr>
      <w:tr w:rsidR="00965211" w:rsidRPr="00DA1A00" w:rsidTr="00D846C5">
        <w:trPr>
          <w:cantSplit/>
        </w:trPr>
        <w:tc>
          <w:tcPr>
            <w:tcW w:w="312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5</w:t>
            </w:r>
          </w:p>
        </w:tc>
        <w:tc>
          <w:tcPr>
            <w:tcW w:w="1134" w:type="dxa"/>
          </w:tcPr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0.999974</w:t>
            </w:r>
          </w:p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2.00057</w:t>
            </w:r>
          </w:p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2.99743</w:t>
            </w:r>
          </w:p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4.00397</w:t>
            </w:r>
          </w:p>
          <w:p w:rsidR="00965211" w:rsidRPr="00A34903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4.99804</w:t>
            </w:r>
          </w:p>
        </w:tc>
        <w:tc>
          <w:tcPr>
            <w:tcW w:w="1417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2.646e-05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-5.670e-04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2.571e-03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-3.971e-03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1.965e-03</w:t>
            </w: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1.00000000000114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1.99999999997896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3.00000000009007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3.99999999986454</w:t>
            </w:r>
          </w:p>
          <w:p w:rsidR="00965211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5.0000000000661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-1.142e-12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2.104e-11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-9.007e-11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1.355e-10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-6.610e-11</w:t>
            </w:r>
          </w:p>
        </w:tc>
        <w:tc>
          <w:tcPr>
            <w:tcW w:w="1276" w:type="dxa"/>
          </w:tcPr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0.99999</w:t>
            </w:r>
          </w:p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2.00025</w:t>
            </w:r>
          </w:p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2.99878</w:t>
            </w:r>
          </w:p>
          <w:p w:rsidR="008F5A4D" w:rsidRPr="008F5A4D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4.00195</w:t>
            </w:r>
          </w:p>
          <w:p w:rsidR="00965211" w:rsidRPr="00A34903" w:rsidRDefault="008F5A4D" w:rsidP="008F5A4D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8F5A4D">
              <w:rPr>
                <w:rFonts w:ascii="Consolas" w:hAnsi="Consolas" w:cs="Consolas"/>
                <w:sz w:val="18"/>
                <w:szCs w:val="20"/>
                <w:lang w:val="en-US"/>
              </w:rPr>
              <w:t>4.99902</w:t>
            </w:r>
          </w:p>
        </w:tc>
        <w:tc>
          <w:tcPr>
            <w:tcW w:w="1604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1.001e-05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-2.532e-04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1.219e-03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-1.946e-03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9.847e-04</w:t>
            </w:r>
          </w:p>
        </w:tc>
      </w:tr>
      <w:tr w:rsidR="00965211" w:rsidRPr="00DA1A00" w:rsidTr="00D846C5">
        <w:trPr>
          <w:cantSplit/>
        </w:trPr>
        <w:tc>
          <w:tcPr>
            <w:tcW w:w="312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6</w:t>
            </w:r>
          </w:p>
        </w:tc>
        <w:tc>
          <w:tcPr>
            <w:tcW w:w="1134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0.999999999999456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2.00000000002036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2.99999999984237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4.00000000044523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4.99999999948028</w:t>
            </w:r>
          </w:p>
          <w:p w:rsidR="00965211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6.00000000021327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5.442e-13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-2.036e-11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1.576e-10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-4.452e-10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5.197e-10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-2.133e-10</w:t>
            </w:r>
          </w:p>
        </w:tc>
        <w:tc>
          <w:tcPr>
            <w:tcW w:w="1276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</w:tr>
      <w:tr w:rsidR="00965211" w:rsidRPr="00DA1A00" w:rsidTr="00D846C5">
        <w:trPr>
          <w:cantSplit/>
        </w:trPr>
        <w:tc>
          <w:tcPr>
            <w:tcW w:w="312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7</w:t>
            </w:r>
          </w:p>
        </w:tc>
        <w:tc>
          <w:tcPr>
            <w:tcW w:w="1134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0.999999999970605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2.00000000119635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2.99999998831331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4.00000004590216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4.99999991518355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6.00000007374735</w:t>
            </w:r>
          </w:p>
          <w:p w:rsidR="00965211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6.99999997566314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2.940e-11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-1.196e-09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1.169e-08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-4.590e-08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8.482e-08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-7.375e-08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2.434e-08</w:t>
            </w:r>
          </w:p>
        </w:tc>
        <w:tc>
          <w:tcPr>
            <w:tcW w:w="1276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</w:tr>
      <w:tr w:rsidR="00965211" w:rsidRPr="00DA1A00" w:rsidTr="00D846C5">
        <w:trPr>
          <w:cantSplit/>
        </w:trPr>
        <w:tc>
          <w:tcPr>
            <w:tcW w:w="312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8</w:t>
            </w:r>
          </w:p>
        </w:tc>
        <w:tc>
          <w:tcPr>
            <w:tcW w:w="1134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0.999999999770664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2.00000001221339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2.99999984135592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4.00000085494724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4.99999770598508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6.00000323711437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6.99999770146461</w:t>
            </w:r>
          </w:p>
          <w:p w:rsidR="00965211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8.00000064730651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2.293e-10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-1.221e-08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1.586e-07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-8.549e-07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2.294e-06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-3.237e-06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2.299e-06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-6.473e-07</w:t>
            </w:r>
          </w:p>
        </w:tc>
        <w:tc>
          <w:tcPr>
            <w:tcW w:w="1276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</w:tr>
      <w:tr w:rsidR="00965211" w:rsidRPr="00DA1A00" w:rsidTr="00D846C5">
        <w:trPr>
          <w:cantSplit/>
        </w:trPr>
        <w:tc>
          <w:tcPr>
            <w:tcW w:w="312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lastRenderedPageBreak/>
              <w:t>9</w:t>
            </w:r>
          </w:p>
        </w:tc>
        <w:tc>
          <w:tcPr>
            <w:tcW w:w="1134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0.999999999404365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2.00000003862404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2.9999993763298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4.00000429057047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4.99998472555468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6.00003042841748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6.99996577033999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8.0000203137782</w:t>
            </w:r>
          </w:p>
          <w:p w:rsidR="00965211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8.99999505671733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5.956e-10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-3.862e-08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6.237e-07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-4.291e-06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1.527e-05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-3.043e-05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3.423e-05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-2.031e-05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4.943e-06</w:t>
            </w:r>
          </w:p>
        </w:tc>
        <w:tc>
          <w:tcPr>
            <w:tcW w:w="1276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</w:tr>
      <w:tr w:rsidR="00965211" w:rsidRPr="00DA1A00" w:rsidTr="00D846C5">
        <w:trPr>
          <w:cantSplit/>
        </w:trPr>
        <w:tc>
          <w:tcPr>
            <w:tcW w:w="312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10</w:t>
            </w:r>
          </w:p>
        </w:tc>
        <w:tc>
          <w:tcPr>
            <w:tcW w:w="1134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0.999999984955016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2.00000127747496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2.99997315256078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4.00024148041821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4.99885817958898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6.00311612995441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6.99491877971188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8.00488449114173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8.9974474491523</w:t>
            </w:r>
          </w:p>
          <w:p w:rsidR="00965211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10.0005590841989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1.504e-08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-1.277e-06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2.685e-05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-2.415e-04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1.142e-03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-3.116e-03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5.081e-03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-4.884e-03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2.553e-03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-5.591e-04</w:t>
            </w:r>
          </w:p>
        </w:tc>
        <w:tc>
          <w:tcPr>
            <w:tcW w:w="1276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</w:tr>
      <w:tr w:rsidR="00965211" w:rsidRPr="00DA1A00" w:rsidTr="00D846C5">
        <w:trPr>
          <w:cantSplit/>
        </w:trPr>
        <w:tc>
          <w:tcPr>
            <w:tcW w:w="312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11</w:t>
            </w:r>
          </w:p>
        </w:tc>
        <w:tc>
          <w:tcPr>
            <w:tcW w:w="1134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1.00000002832744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1.99999696547234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3.00008018508687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3.99908988554279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5.00549049531512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5.98048984710493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7.04286901053999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7.94109396943942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9.049269492832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9.97706497978577</w:t>
            </w:r>
          </w:p>
          <w:p w:rsidR="00965211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11.0045551622683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-2.833e-08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3.035e-06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-8.019e-05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9.101e-04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-5.490e-03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1.951e-02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-4.287e-02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5.891e-02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-4.927e-02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2.294e-02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-4.555e-03</w:t>
            </w:r>
          </w:p>
        </w:tc>
        <w:tc>
          <w:tcPr>
            <w:tcW w:w="1276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</w:tr>
      <w:tr w:rsidR="00965211" w:rsidRPr="00DA1A00" w:rsidTr="00D846C5">
        <w:trPr>
          <w:cantSplit/>
        </w:trPr>
        <w:tc>
          <w:tcPr>
            <w:tcW w:w="312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12</w:t>
            </w:r>
          </w:p>
        </w:tc>
        <w:tc>
          <w:tcPr>
            <w:tcW w:w="1134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0.999999938707628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2.00000799892841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2.99974322311247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4.00355113702771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4.97367607094356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6.11664500758792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6.67285746001541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8.59523157049891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8.29929894188331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10.5148722155977</w:t>
            </w:r>
          </w:p>
          <w:p w:rsidR="00A94956" w:rsidRPr="00A94956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10.7853593823423</w:t>
            </w:r>
          </w:p>
          <w:p w:rsidR="00965211" w:rsidRPr="00A34903" w:rsidRDefault="00A94956" w:rsidP="00A94956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94956">
              <w:rPr>
                <w:rFonts w:ascii="Consolas" w:hAnsi="Consolas" w:cs="Consolas"/>
                <w:sz w:val="18"/>
                <w:szCs w:val="20"/>
                <w:lang w:val="en-US"/>
              </w:rPr>
              <w:t>12.0387570998998</w:t>
            </w:r>
          </w:p>
        </w:tc>
        <w:tc>
          <w:tcPr>
            <w:tcW w:w="2268" w:type="dxa"/>
          </w:tcPr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6.129e-08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-7.999e-06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2.568e-04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-3.551e-03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2.632e-02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-1.166e-01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3.271e-01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-5.952e-01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7.007e-01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-5.149e-01</w:t>
            </w:r>
          </w:p>
          <w:p w:rsidR="00CD3028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2.146e-01</w:t>
            </w:r>
          </w:p>
          <w:p w:rsidR="00965211" w:rsidRPr="00A34903" w:rsidRDefault="00CD3028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-3.876e-02</w:t>
            </w:r>
          </w:p>
        </w:tc>
        <w:tc>
          <w:tcPr>
            <w:tcW w:w="1276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965211" w:rsidRPr="00A34903" w:rsidRDefault="0096521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</w:tr>
    </w:tbl>
    <w:p w:rsidR="00FB647B" w:rsidRPr="00FB647B" w:rsidRDefault="00FB647B" w:rsidP="0041581F">
      <w:pPr>
        <w:spacing w:after="0" w:line="240" w:lineRule="auto"/>
        <w:rPr>
          <w:rFonts w:ascii="Calibri Light" w:hAnsi="Calibri Light"/>
          <w:b/>
          <w:sz w:val="28"/>
          <w:szCs w:val="24"/>
        </w:rPr>
      </w:pPr>
      <w:r w:rsidRPr="00FB647B">
        <w:rPr>
          <w:rFonts w:ascii="Calibri Light" w:hAnsi="Calibri Light"/>
          <w:b/>
          <w:sz w:val="28"/>
          <w:szCs w:val="24"/>
        </w:rPr>
        <w:t>Выводы:</w:t>
      </w:r>
    </w:p>
    <w:p w:rsidR="00FB647B" w:rsidRDefault="00DF1565" w:rsidP="0041581F">
      <w:pPr>
        <w:pStyle w:val="af5"/>
        <w:numPr>
          <w:ilvl w:val="0"/>
          <w:numId w:val="16"/>
        </w:numPr>
        <w:spacing w:after="0" w:line="240" w:lineRule="auto"/>
        <w:rPr>
          <w:rFonts w:ascii="Calibri Light" w:hAnsi="Calibri Light"/>
          <w:sz w:val="28"/>
          <w:szCs w:val="24"/>
        </w:rPr>
      </w:pPr>
      <w:r w:rsidRPr="00A34903">
        <w:rPr>
          <w:rFonts w:ascii="Calibri Light" w:hAnsi="Calibri Light"/>
          <w:sz w:val="28"/>
          <w:szCs w:val="24"/>
        </w:rPr>
        <w:t>На</w:t>
      </w:r>
      <w:r w:rsidR="00FB647B" w:rsidRPr="00A34903">
        <w:rPr>
          <w:rFonts w:ascii="Calibri Light" w:hAnsi="Calibri Light"/>
          <w:sz w:val="28"/>
          <w:szCs w:val="24"/>
        </w:rPr>
        <w:t xml:space="preserve"> этот раз использование </w:t>
      </w:r>
      <w:r w:rsidR="00FB647B" w:rsidRPr="00A34903">
        <w:rPr>
          <w:rFonts w:ascii="Consolas" w:hAnsi="Consolas" w:cs="Consolas"/>
          <w:sz w:val="28"/>
          <w:szCs w:val="24"/>
          <w:lang w:val="en-US"/>
        </w:rPr>
        <w:t>double</w:t>
      </w:r>
      <w:r w:rsidR="00FB647B" w:rsidRPr="00A34903">
        <w:rPr>
          <w:rFonts w:ascii="Calibri Light" w:hAnsi="Calibri Light"/>
          <w:sz w:val="28"/>
          <w:szCs w:val="24"/>
        </w:rPr>
        <w:t xml:space="preserve"> для подсчета скалярного произведения не дало существенного увеличения точности.</w:t>
      </w:r>
    </w:p>
    <w:p w:rsidR="00A34903" w:rsidRPr="00A34903" w:rsidRDefault="00A34903" w:rsidP="0041581F">
      <w:pPr>
        <w:pStyle w:val="af5"/>
        <w:numPr>
          <w:ilvl w:val="0"/>
          <w:numId w:val="16"/>
        </w:num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С ростом размера матрицы Гильберта падала точность.</w:t>
      </w:r>
    </w:p>
    <w:p w:rsidR="00FB647B" w:rsidRPr="00FB647B" w:rsidRDefault="00FB647B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</w:p>
    <w:p w:rsidR="00975112" w:rsidRDefault="00D41BC0" w:rsidP="0041581F">
      <w:pPr>
        <w:pStyle w:val="af5"/>
        <w:numPr>
          <w:ilvl w:val="0"/>
          <w:numId w:val="12"/>
        </w:numPr>
        <w:spacing w:after="0" w:line="240" w:lineRule="auto"/>
        <w:rPr>
          <w:rFonts w:ascii="Calibri Light" w:hAnsi="Calibri Light"/>
          <w:b/>
          <w:sz w:val="32"/>
          <w:szCs w:val="24"/>
          <w:u w:val="single"/>
        </w:rPr>
      </w:pPr>
      <w:r w:rsidRPr="002A508E">
        <w:rPr>
          <w:rFonts w:ascii="Calibri Light" w:hAnsi="Calibri Light"/>
          <w:b/>
          <w:sz w:val="32"/>
          <w:szCs w:val="24"/>
          <w:u w:val="single"/>
        </w:rPr>
        <w:t>Метод Гаусса</w:t>
      </w:r>
    </w:p>
    <w:p w:rsidR="00FB647B" w:rsidRPr="00670DDF" w:rsidRDefault="00FB647B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Метод Гаусса считался для матриц Гильберта.</w:t>
      </w:r>
      <w:r w:rsidR="00670DDF">
        <w:rPr>
          <w:rFonts w:ascii="Calibri Light" w:hAnsi="Calibri Light"/>
          <w:sz w:val="28"/>
          <w:szCs w:val="24"/>
        </w:rPr>
        <w:t xml:space="preserve"> Был реализован Метод Гаусса с выбором ведущего элемента.</w:t>
      </w:r>
    </w:p>
    <w:tbl>
      <w:tblPr>
        <w:tblStyle w:val="a3"/>
        <w:tblW w:w="980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"/>
        <w:gridCol w:w="2374"/>
        <w:gridCol w:w="2374"/>
        <w:gridCol w:w="2374"/>
        <w:gridCol w:w="2375"/>
      </w:tblGrid>
      <w:tr w:rsidR="0095697F" w:rsidRPr="00A34903" w:rsidTr="0095697F">
        <w:trPr>
          <w:cantSplit/>
        </w:trPr>
        <w:tc>
          <w:tcPr>
            <w:tcW w:w="312" w:type="dxa"/>
          </w:tcPr>
          <w:p w:rsidR="0095697F" w:rsidRPr="00A34903" w:rsidRDefault="0095697F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vertAlign w:val="superscript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</w:t>
            </w:r>
            <w:r w:rsidRPr="008A23F2">
              <w:rPr>
                <w:rFonts w:ascii="Consolas" w:hAnsi="Consolas" w:cs="Consolas"/>
                <w:sz w:val="18"/>
                <w:szCs w:val="20"/>
              </w:rPr>
              <w:t>*-</w:t>
            </w: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</w:t>
            </w:r>
            <w:r w:rsidRPr="00A34903"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  <w:t>k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b/>
                <w:sz w:val="18"/>
                <w:szCs w:val="20"/>
              </w:rPr>
            </w:pPr>
            <w:r w:rsidRPr="008A23F2">
              <w:rPr>
                <w:rFonts w:ascii="Consolas" w:hAnsi="Consolas" w:cs="Consolas"/>
                <w:b/>
                <w:sz w:val="18"/>
                <w:szCs w:val="20"/>
              </w:rPr>
              <w:t>(</w:t>
            </w: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одинарная точность</w:t>
            </w:r>
            <w:r w:rsidRPr="008A23F2">
              <w:rPr>
                <w:rFonts w:ascii="Consolas" w:hAnsi="Consolas" w:cs="Consolas"/>
                <w:b/>
                <w:sz w:val="18"/>
                <w:szCs w:val="20"/>
              </w:rPr>
              <w:t>)</w:t>
            </w:r>
          </w:p>
          <w:p w:rsidR="0095697F" w:rsidRPr="008A23F2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b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(</w:t>
            </w: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LDL</w:t>
            </w: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)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vertAlign w:val="superscript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</w:t>
            </w:r>
            <w:r w:rsidRPr="00A34903">
              <w:rPr>
                <w:rFonts w:ascii="Consolas" w:hAnsi="Consolas" w:cs="Consolas"/>
                <w:sz w:val="18"/>
                <w:szCs w:val="20"/>
              </w:rPr>
              <w:t>*-</w:t>
            </w: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</w:t>
            </w:r>
            <w:r w:rsidRPr="00A34903"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  <w:t>k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b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(одинарная точность)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(Гаусс)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vertAlign w:val="superscript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</w:t>
            </w:r>
            <w:r w:rsidRPr="00A34903">
              <w:rPr>
                <w:rFonts w:ascii="Consolas" w:hAnsi="Consolas" w:cs="Consolas"/>
                <w:sz w:val="18"/>
                <w:szCs w:val="20"/>
              </w:rPr>
              <w:t>*-</w:t>
            </w: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</w:t>
            </w:r>
            <w:r w:rsidRPr="00A34903"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  <w:t>k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b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(двойная точность)</w:t>
            </w:r>
          </w:p>
          <w:p w:rsidR="0095697F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(</w:t>
            </w:r>
            <w:r w:rsidRPr="00A34903">
              <w:rPr>
                <w:rFonts w:ascii="Consolas" w:hAnsi="Consolas" w:cs="Consolas"/>
                <w:b/>
                <w:sz w:val="18"/>
                <w:szCs w:val="20"/>
                <w:lang w:val="en-US"/>
              </w:rPr>
              <w:t>LDL</w:t>
            </w: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)</w:t>
            </w:r>
          </w:p>
        </w:tc>
        <w:tc>
          <w:tcPr>
            <w:tcW w:w="2375" w:type="dxa"/>
          </w:tcPr>
          <w:p w:rsidR="0095697F" w:rsidRPr="00A34903" w:rsidRDefault="0095697F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vertAlign w:val="superscript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</w:t>
            </w:r>
            <w:r w:rsidRPr="00A34903">
              <w:rPr>
                <w:rFonts w:ascii="Consolas" w:hAnsi="Consolas" w:cs="Consolas"/>
                <w:sz w:val="18"/>
                <w:szCs w:val="20"/>
              </w:rPr>
              <w:t>*-</w:t>
            </w: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x</w:t>
            </w:r>
            <w:r w:rsidRPr="00A34903">
              <w:rPr>
                <w:rFonts w:ascii="Consolas" w:hAnsi="Consolas" w:cs="Consolas"/>
                <w:sz w:val="18"/>
                <w:szCs w:val="20"/>
                <w:vertAlign w:val="superscript"/>
                <w:lang w:val="en-US"/>
              </w:rPr>
              <w:t>k</w:t>
            </w:r>
          </w:p>
          <w:p w:rsidR="0095697F" w:rsidRPr="00A34903" w:rsidRDefault="0095697F" w:rsidP="0041581F">
            <w:pPr>
              <w:spacing w:after="0" w:line="240" w:lineRule="auto"/>
              <w:jc w:val="center"/>
              <w:rPr>
                <w:rFonts w:ascii="Consolas" w:hAnsi="Consolas" w:cs="Consolas"/>
                <w:b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(двойная точность)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b/>
                <w:sz w:val="18"/>
                <w:szCs w:val="20"/>
              </w:rPr>
              <w:t>(Гаусс)</w:t>
            </w:r>
          </w:p>
        </w:tc>
      </w:tr>
      <w:tr w:rsidR="008677B1" w:rsidRPr="00A34903" w:rsidTr="0095697F">
        <w:trPr>
          <w:cantSplit/>
        </w:trPr>
        <w:tc>
          <w:tcPr>
            <w:tcW w:w="312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0.000e+00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0.000e+00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0.000e+00</w:t>
            </w:r>
          </w:p>
        </w:tc>
        <w:tc>
          <w:tcPr>
            <w:tcW w:w="2375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0.000e+00</w:t>
            </w:r>
          </w:p>
        </w:tc>
      </w:tr>
      <w:tr w:rsidR="008677B1" w:rsidRPr="00A34903" w:rsidTr="0095697F">
        <w:trPr>
          <w:cantSplit/>
        </w:trPr>
        <w:tc>
          <w:tcPr>
            <w:tcW w:w="312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2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3.576e-07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-7.153e-07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3.576e-07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-7.153e-07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-6.661e-16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1.332e-15</w:t>
            </w:r>
          </w:p>
        </w:tc>
        <w:tc>
          <w:tcPr>
            <w:tcW w:w="2375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-6.661e-16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1.332e-15</w:t>
            </w:r>
          </w:p>
        </w:tc>
      </w:tr>
      <w:tr w:rsidR="008677B1" w:rsidRPr="00A34903" w:rsidTr="0095697F">
        <w:trPr>
          <w:cantSplit/>
        </w:trPr>
        <w:tc>
          <w:tcPr>
            <w:tcW w:w="312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3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-1.311e-06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9.775e-06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-1.073e-05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-3.576e-07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4.292e-06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-5.245e-06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-3.775e-15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1.732e-14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-1.510e-14</w:t>
            </w:r>
          </w:p>
        </w:tc>
        <w:tc>
          <w:tcPr>
            <w:tcW w:w="2375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-2.442e-15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1.155e-14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-1.021e-14</w:t>
            </w:r>
          </w:p>
        </w:tc>
      </w:tr>
      <w:tr w:rsidR="008677B1" w:rsidRPr="00A34903" w:rsidTr="0095697F">
        <w:trPr>
          <w:cantSplit/>
        </w:trPr>
        <w:tc>
          <w:tcPr>
            <w:tcW w:w="312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lastRenderedPageBreak/>
              <w:t>4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2.861e-05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-3.223e-04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7.730e-04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-5.007e-04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-2.193e-05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2.499e-04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-6.022e-04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3.912e-04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-1.459e-13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1.612e-12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-3.845e-12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2.487e-12</w:t>
            </w:r>
          </w:p>
        </w:tc>
        <w:tc>
          <w:tcPr>
            <w:tcW w:w="2375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-3.464e-14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4.112e-13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-1.015e-12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6.701e-13</w:t>
            </w:r>
          </w:p>
        </w:tc>
      </w:tr>
      <w:tr w:rsidR="008677B1" w:rsidRPr="00A34903" w:rsidTr="0095697F">
        <w:trPr>
          <w:cantSplit/>
        </w:trPr>
        <w:tc>
          <w:tcPr>
            <w:tcW w:w="312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5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2.646e-05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-5.670e-04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2.571e-03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-3.971e-03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1.965e-03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1.097e-05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-6.676e-05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-3.624e-05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3.595e-04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-2.770e-04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-1.142e-12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2.104e-11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-9.007e-11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1.355e-10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-6.610e-11</w:t>
            </w:r>
          </w:p>
        </w:tc>
        <w:tc>
          <w:tcPr>
            <w:tcW w:w="2375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6.040e-14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-1.112e-12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4.693e-12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-6.953e-12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3.347e-12</w:t>
            </w:r>
          </w:p>
        </w:tc>
      </w:tr>
      <w:tr w:rsidR="008677B1" w:rsidRPr="00A34903" w:rsidTr="0095697F">
        <w:trPr>
          <w:cantSplit/>
        </w:trPr>
        <w:tc>
          <w:tcPr>
            <w:tcW w:w="312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6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5.442e-13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-2.036e-11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1.576e-10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-4.452e-10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5.197e-10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-2.133e-10</w:t>
            </w:r>
          </w:p>
        </w:tc>
        <w:tc>
          <w:tcPr>
            <w:tcW w:w="2375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5.294e-13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-1.547e-11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1.045e-10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-2.698e-10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2.953e-10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-1.155e-10</w:t>
            </w:r>
          </w:p>
        </w:tc>
      </w:tr>
      <w:tr w:rsidR="008677B1" w:rsidRPr="00A34903" w:rsidTr="0095697F">
        <w:trPr>
          <w:cantSplit/>
        </w:trPr>
        <w:tc>
          <w:tcPr>
            <w:tcW w:w="312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7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2.940e-11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-1.196e-09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1.169e-08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-4.590e-08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8.482e-08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-7.375e-08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2.434e-08</w:t>
            </w:r>
          </w:p>
        </w:tc>
        <w:tc>
          <w:tcPr>
            <w:tcW w:w="2375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1.924e-12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-7.008e-11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6.235e-10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-2.266e-09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3.926e-09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-3.232e-09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1.018e-09</w:t>
            </w:r>
          </w:p>
        </w:tc>
      </w:tr>
      <w:tr w:rsidR="008677B1" w:rsidRPr="00A34903" w:rsidTr="0095697F">
        <w:trPr>
          <w:cantSplit/>
        </w:trPr>
        <w:tc>
          <w:tcPr>
            <w:tcW w:w="312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8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2.293e-10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-1.221e-08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1.586e-07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-8.549e-07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2.294e-06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-3.237e-06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2.299e-06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-6.473e-07</w:t>
            </w:r>
          </w:p>
        </w:tc>
        <w:tc>
          <w:tcPr>
            <w:tcW w:w="2375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-2.357e-11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1.236e-09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-1.580e-08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8.395e-08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-2.224e-07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3.102e-07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-2.180e-07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6.083e-08</w:t>
            </w:r>
          </w:p>
        </w:tc>
      </w:tr>
      <w:tr w:rsidR="008677B1" w:rsidRPr="00A34903" w:rsidTr="0095697F">
        <w:trPr>
          <w:cantSplit/>
        </w:trPr>
        <w:tc>
          <w:tcPr>
            <w:tcW w:w="312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9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5.956e-10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-3.862e-08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6.237e-07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-4.291e-06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1.527e-05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-3.043e-05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3.423e-05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-2.031e-05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4.943e-06</w:t>
            </w:r>
          </w:p>
        </w:tc>
        <w:tc>
          <w:tcPr>
            <w:tcW w:w="2375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-7.835e-10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5.365e-08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-9.020e-07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6.403e-06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-2.337e-05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4.752e-05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-5.438e-05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3.274e-05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-8.067e-06</w:t>
            </w:r>
          </w:p>
        </w:tc>
      </w:tr>
      <w:tr w:rsidR="008677B1" w:rsidRPr="00FB6BF0" w:rsidTr="0095697F">
        <w:trPr>
          <w:cantSplit/>
        </w:trPr>
        <w:tc>
          <w:tcPr>
            <w:tcW w:w="312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10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1.504e-08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-1.277e-06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2.685e-05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-2.415e-04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1.142e-03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-3.116e-03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5.081e-03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-4.884e-03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2.553e-03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-5.591e-04</w:t>
            </w:r>
          </w:p>
        </w:tc>
        <w:tc>
          <w:tcPr>
            <w:tcW w:w="2375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-5.034e-09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4.377e-07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-9.365e-06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8.543e-05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-4.085e-04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1.125e-03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-1.849e-03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1.789e-03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-9.403e-04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2.070e-04</w:t>
            </w:r>
          </w:p>
        </w:tc>
      </w:tr>
      <w:tr w:rsidR="008677B1" w:rsidRPr="00A34903" w:rsidTr="0095697F">
        <w:trPr>
          <w:cantSplit/>
        </w:trPr>
        <w:tc>
          <w:tcPr>
            <w:tcW w:w="312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t>11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-2.833e-08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3.035e-06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-8.019e-05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9.101e-04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-5.490e-03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1.951e-02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-4.287e-02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5.891e-02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-4.927e-02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2.294e-02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-4.555e-03</w:t>
            </w:r>
          </w:p>
        </w:tc>
        <w:tc>
          <w:tcPr>
            <w:tcW w:w="2375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-1.190e-08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1.160e-06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-2.822e-05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2.976e-04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-1.681e-03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5.630e-03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-1.172e-02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1.533e-02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-1.226e-02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5.474e-03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-1.046e-03</w:t>
            </w:r>
          </w:p>
        </w:tc>
      </w:tr>
      <w:tr w:rsidR="008677B1" w:rsidRPr="00A34903" w:rsidTr="0095697F">
        <w:trPr>
          <w:cantSplit/>
        </w:trPr>
        <w:tc>
          <w:tcPr>
            <w:tcW w:w="312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</w:rPr>
            </w:pPr>
            <w:r w:rsidRPr="00A34903">
              <w:rPr>
                <w:rFonts w:ascii="Consolas" w:hAnsi="Consolas" w:cs="Consolas"/>
                <w:sz w:val="18"/>
                <w:szCs w:val="20"/>
              </w:rPr>
              <w:lastRenderedPageBreak/>
              <w:t>12</w:t>
            </w: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6.129e-08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-7.999e-06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2.568e-04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-3.551e-03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2.632e-02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-1.166e-01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3.271e-01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-5.952e-01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7.007e-01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-5.149e-01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2.146e-01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-3.876e-02</w:t>
            </w:r>
          </w:p>
        </w:tc>
        <w:tc>
          <w:tcPr>
            <w:tcW w:w="2375" w:type="dxa"/>
          </w:tcPr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-1.365e-07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1.717e-05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-5.367e-04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7.278e-03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-5.314e-02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2.327e-01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-6.464e-01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1.167e+00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-1.365e+00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9.979e-01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-4.142e-01</w:t>
            </w:r>
          </w:p>
          <w:p w:rsidR="008677B1" w:rsidRPr="00A34903" w:rsidRDefault="008677B1" w:rsidP="0041581F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A34903">
              <w:rPr>
                <w:rFonts w:ascii="Consolas" w:hAnsi="Consolas" w:cs="Consolas"/>
                <w:sz w:val="18"/>
                <w:szCs w:val="20"/>
                <w:lang w:val="en-US"/>
              </w:rPr>
              <w:t>7.450e-02</w:t>
            </w:r>
          </w:p>
        </w:tc>
      </w:tr>
    </w:tbl>
    <w:p w:rsidR="00167FA5" w:rsidRDefault="00FB647B" w:rsidP="0041581F">
      <w:pPr>
        <w:spacing w:after="0" w:line="240" w:lineRule="auto"/>
        <w:rPr>
          <w:rFonts w:ascii="Calibri Light" w:hAnsi="Calibri Light"/>
          <w:b/>
          <w:sz w:val="28"/>
          <w:szCs w:val="24"/>
        </w:rPr>
      </w:pPr>
      <w:r w:rsidRPr="00FB647B">
        <w:rPr>
          <w:rFonts w:ascii="Calibri Light" w:hAnsi="Calibri Light"/>
          <w:b/>
          <w:sz w:val="28"/>
          <w:szCs w:val="24"/>
        </w:rPr>
        <w:t>Выводы:</w:t>
      </w:r>
    </w:p>
    <w:p w:rsidR="00FB647B" w:rsidRPr="00FB647B" w:rsidRDefault="00FB647B" w:rsidP="0041581F">
      <w:pPr>
        <w:pStyle w:val="af5"/>
        <w:numPr>
          <w:ilvl w:val="0"/>
          <w:numId w:val="15"/>
        </w:num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 xml:space="preserve">Для одинарной точности метод Гаусса чуть точнее метода решения СЛАУ через разложение </w:t>
      </w:r>
      <w:r>
        <w:rPr>
          <w:rFonts w:ascii="Calibri Light" w:hAnsi="Calibri Light"/>
          <w:sz w:val="28"/>
          <w:szCs w:val="24"/>
          <w:lang w:val="en-US"/>
        </w:rPr>
        <w:t>LDL</w:t>
      </w:r>
      <w:r w:rsidRPr="00FB647B">
        <w:rPr>
          <w:rFonts w:ascii="Calibri Light" w:hAnsi="Calibri Light"/>
          <w:sz w:val="28"/>
          <w:szCs w:val="24"/>
          <w:vertAlign w:val="superscript"/>
          <w:lang w:val="en-US"/>
        </w:rPr>
        <w:t>T</w:t>
      </w:r>
      <w:r w:rsidRPr="00FB647B">
        <w:rPr>
          <w:rFonts w:ascii="Calibri Light" w:hAnsi="Calibri Light"/>
          <w:sz w:val="28"/>
          <w:szCs w:val="24"/>
        </w:rPr>
        <w:t>.</w:t>
      </w:r>
    </w:p>
    <w:p w:rsidR="00FB647B" w:rsidRDefault="00FB647B" w:rsidP="0041581F">
      <w:pPr>
        <w:pStyle w:val="af5"/>
        <w:numPr>
          <w:ilvl w:val="0"/>
          <w:numId w:val="15"/>
        </w:numPr>
        <w:spacing w:after="0" w:line="240" w:lineRule="auto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 xml:space="preserve">Для </w:t>
      </w:r>
      <w:r w:rsidR="00DF1565">
        <w:rPr>
          <w:rFonts w:ascii="Calibri Light" w:hAnsi="Calibri Light"/>
          <w:sz w:val="28"/>
          <w:szCs w:val="24"/>
        </w:rPr>
        <w:t>д</w:t>
      </w:r>
      <w:r>
        <w:rPr>
          <w:rFonts w:ascii="Calibri Light" w:hAnsi="Calibri Light"/>
          <w:sz w:val="28"/>
          <w:szCs w:val="24"/>
        </w:rPr>
        <w:t>войной точности метод Гаусса</w:t>
      </w:r>
      <w:r w:rsidR="00A34903">
        <w:rPr>
          <w:rFonts w:ascii="Calibri Light" w:hAnsi="Calibri Light"/>
          <w:sz w:val="28"/>
          <w:szCs w:val="24"/>
        </w:rPr>
        <w:t xml:space="preserve"> до </w:t>
      </w:r>
      <w:r w:rsidR="00A34903">
        <w:rPr>
          <w:rFonts w:ascii="Calibri Light" w:hAnsi="Calibri Light"/>
          <w:sz w:val="28"/>
          <w:szCs w:val="24"/>
          <w:lang w:val="en-US"/>
        </w:rPr>
        <w:t>k</w:t>
      </w:r>
      <w:r w:rsidR="00A34903" w:rsidRPr="00A34903">
        <w:rPr>
          <w:rFonts w:ascii="Calibri Light" w:hAnsi="Calibri Light"/>
          <w:sz w:val="28"/>
          <w:szCs w:val="24"/>
        </w:rPr>
        <w:t xml:space="preserve">=9 </w:t>
      </w:r>
      <w:r w:rsidR="00A34903">
        <w:rPr>
          <w:rFonts w:ascii="Calibri Light" w:hAnsi="Calibri Light"/>
          <w:sz w:val="28"/>
          <w:szCs w:val="24"/>
        </w:rPr>
        <w:t>был на порядок точнее</w:t>
      </w:r>
      <w:r>
        <w:rPr>
          <w:rFonts w:ascii="Calibri Light" w:hAnsi="Calibri Light"/>
          <w:sz w:val="28"/>
          <w:szCs w:val="24"/>
        </w:rPr>
        <w:t xml:space="preserve">, чем метод решения СЛАУ через разложение </w:t>
      </w:r>
      <w:r>
        <w:rPr>
          <w:rFonts w:ascii="Calibri Light" w:hAnsi="Calibri Light"/>
          <w:sz w:val="28"/>
          <w:szCs w:val="24"/>
          <w:lang w:val="en-US"/>
        </w:rPr>
        <w:t>LDL</w:t>
      </w:r>
      <w:r w:rsidRPr="00FB647B">
        <w:rPr>
          <w:rFonts w:ascii="Calibri Light" w:hAnsi="Calibri Light"/>
          <w:sz w:val="28"/>
          <w:szCs w:val="24"/>
          <w:vertAlign w:val="superscript"/>
          <w:lang w:val="en-US"/>
        </w:rPr>
        <w:t>T</w:t>
      </w:r>
      <w:r w:rsidR="00A34903">
        <w:rPr>
          <w:rFonts w:ascii="Calibri Light" w:hAnsi="Calibri Light"/>
          <w:sz w:val="28"/>
          <w:szCs w:val="24"/>
        </w:rPr>
        <w:t xml:space="preserve">, а затем </w:t>
      </w:r>
      <w:r w:rsidR="0041581F">
        <w:rPr>
          <w:rFonts w:ascii="Calibri Light" w:hAnsi="Calibri Light"/>
          <w:sz w:val="28"/>
          <w:szCs w:val="24"/>
        </w:rPr>
        <w:t>они сравнялись в точности.</w:t>
      </w:r>
    </w:p>
    <w:p w:rsidR="00FB647B" w:rsidRPr="00845616" w:rsidRDefault="00FB647B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</w:p>
    <w:p w:rsidR="00167FA5" w:rsidRPr="002A508E" w:rsidRDefault="00D41BC0" w:rsidP="0041581F">
      <w:pPr>
        <w:pStyle w:val="af5"/>
        <w:numPr>
          <w:ilvl w:val="0"/>
          <w:numId w:val="12"/>
        </w:numPr>
        <w:spacing w:after="0" w:line="240" w:lineRule="auto"/>
        <w:rPr>
          <w:rFonts w:ascii="Calibri Light" w:hAnsi="Calibri Light"/>
          <w:b/>
          <w:sz w:val="32"/>
          <w:szCs w:val="24"/>
          <w:u w:val="single"/>
        </w:rPr>
      </w:pPr>
      <w:r w:rsidRPr="002A508E">
        <w:rPr>
          <w:rFonts w:ascii="Calibri Light" w:hAnsi="Calibri Light"/>
          <w:b/>
          <w:sz w:val="32"/>
          <w:szCs w:val="24"/>
          <w:u w:val="single"/>
        </w:rPr>
        <w:t>Расчет количества действий</w:t>
      </w:r>
    </w:p>
    <w:p w:rsidR="008A23F2" w:rsidRDefault="008A23F2" w:rsidP="0041581F">
      <w:pPr>
        <w:spacing w:after="0" w:line="240" w:lineRule="auto"/>
        <w:rPr>
          <w:rFonts w:ascii="Calibri Light" w:hAnsi="Calibri Light"/>
          <w:sz w:val="28"/>
          <w:szCs w:val="24"/>
        </w:rPr>
      </w:pPr>
    </w:p>
    <w:p w:rsidR="00167FA5" w:rsidRPr="004A09E0" w:rsidRDefault="004A09E0" w:rsidP="004A09E0">
      <w:pPr>
        <w:pStyle w:val="af5"/>
        <w:numPr>
          <w:ilvl w:val="0"/>
          <w:numId w:val="17"/>
        </w:numPr>
        <w:spacing w:after="0" w:line="240" w:lineRule="auto"/>
        <w:rPr>
          <w:rFonts w:ascii="Calibri Light" w:hAnsi="Calibri Light"/>
          <w:b/>
          <w:sz w:val="28"/>
          <w:szCs w:val="24"/>
          <w:lang w:val="en-US"/>
        </w:rPr>
      </w:pPr>
      <w:r w:rsidRPr="004A09E0">
        <w:rPr>
          <w:rFonts w:ascii="Calibri Light" w:hAnsi="Calibri Light"/>
          <w:b/>
          <w:sz w:val="28"/>
          <w:szCs w:val="24"/>
        </w:rPr>
        <w:t xml:space="preserve">Разложение </w:t>
      </w:r>
      <w:r w:rsidRPr="004A09E0">
        <w:rPr>
          <w:rFonts w:ascii="Calibri Light" w:hAnsi="Calibri Light"/>
          <w:b/>
          <w:sz w:val="28"/>
          <w:szCs w:val="24"/>
          <w:lang w:val="en-US"/>
        </w:rPr>
        <w:t>LDL</w:t>
      </w:r>
      <w:r w:rsidRPr="004A09E0">
        <w:rPr>
          <w:rFonts w:ascii="Calibri Light" w:hAnsi="Calibri Light"/>
          <w:b/>
          <w:sz w:val="28"/>
          <w:szCs w:val="24"/>
          <w:vertAlign w:val="superscript"/>
          <w:lang w:val="en-US"/>
        </w:rPr>
        <w:t>T</w:t>
      </w:r>
      <w:r w:rsidRPr="004A09E0">
        <w:rPr>
          <w:rFonts w:ascii="Calibri Light" w:hAnsi="Calibri Light"/>
          <w:b/>
          <w:sz w:val="28"/>
          <w:szCs w:val="24"/>
          <w:lang w:val="en-US"/>
        </w:rPr>
        <w:t>:</w:t>
      </w:r>
    </w:p>
    <w:p w:rsidR="008A23F2" w:rsidRDefault="00FB6BF0" w:rsidP="004A09E0">
      <w:pPr>
        <w:spacing w:before="240" w:line="240" w:lineRule="auto"/>
        <w:ind w:left="708"/>
        <w:rPr>
          <w:rFonts w:ascii="Calibri Light" w:hAnsi="Calibri Light"/>
          <w:sz w:val="28"/>
          <w:szCs w:val="24"/>
          <w:lang w:val="en-US"/>
        </w:rPr>
      </w:pPr>
      <w:r>
        <w:rPr>
          <w:rFonts w:ascii="Calibri Light" w:hAnsi="Calibri Light"/>
          <w:noProof/>
          <w:sz w:val="28"/>
          <w:szCs w:val="24"/>
          <w:lang w:eastAsia="ru-RU"/>
        </w:rPr>
        <w:drawing>
          <wp:inline distT="0" distB="0" distL="0" distR="0" wp14:anchorId="15C2566D" wp14:editId="5B7A3FCE">
            <wp:extent cx="3043123" cy="463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.lat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785" cy="4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E0" w:rsidRPr="004A09E0" w:rsidRDefault="004A09E0" w:rsidP="004A09E0">
      <w:pPr>
        <w:pStyle w:val="af5"/>
        <w:numPr>
          <w:ilvl w:val="0"/>
          <w:numId w:val="17"/>
        </w:numPr>
        <w:spacing w:after="0" w:line="240" w:lineRule="auto"/>
        <w:rPr>
          <w:rFonts w:ascii="Calibri Light" w:hAnsi="Calibri Light"/>
          <w:b/>
          <w:sz w:val="28"/>
          <w:szCs w:val="24"/>
          <w:lang w:val="en-US"/>
        </w:rPr>
      </w:pPr>
      <w:r w:rsidRPr="004A09E0">
        <w:rPr>
          <w:rFonts w:ascii="Calibri Light" w:hAnsi="Calibri Light"/>
          <w:b/>
          <w:sz w:val="28"/>
          <w:szCs w:val="24"/>
        </w:rPr>
        <w:t>Прямой обход:</w:t>
      </w:r>
    </w:p>
    <w:p w:rsidR="00FB6BF0" w:rsidRDefault="00FB6BF0" w:rsidP="004A09E0">
      <w:pPr>
        <w:spacing w:before="240" w:line="240" w:lineRule="auto"/>
        <w:ind w:left="708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noProof/>
          <w:sz w:val="28"/>
          <w:szCs w:val="24"/>
          <w:lang w:eastAsia="ru-RU"/>
        </w:rPr>
        <w:drawing>
          <wp:inline distT="0" distB="0" distL="0" distR="0" wp14:anchorId="32AF5F6B" wp14:editId="0CEC5BAC">
            <wp:extent cx="1455724" cy="482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.late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214" cy="48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F0" w:rsidRPr="004A09E0" w:rsidRDefault="004A09E0" w:rsidP="004A09E0">
      <w:pPr>
        <w:pStyle w:val="af5"/>
        <w:numPr>
          <w:ilvl w:val="0"/>
          <w:numId w:val="17"/>
        </w:numPr>
        <w:spacing w:after="0" w:line="240" w:lineRule="auto"/>
        <w:rPr>
          <w:rFonts w:ascii="Calibri Light" w:hAnsi="Calibri Light"/>
          <w:b/>
          <w:sz w:val="28"/>
          <w:szCs w:val="24"/>
        </w:rPr>
      </w:pPr>
      <w:r w:rsidRPr="004A09E0">
        <w:rPr>
          <w:rFonts w:ascii="Calibri Light" w:hAnsi="Calibri Light"/>
          <w:b/>
          <w:sz w:val="28"/>
          <w:szCs w:val="24"/>
        </w:rPr>
        <w:t>Обратный обход:</w:t>
      </w:r>
    </w:p>
    <w:p w:rsidR="00FB6BF0" w:rsidRDefault="00FB6BF0" w:rsidP="004A09E0">
      <w:pPr>
        <w:spacing w:before="240" w:line="240" w:lineRule="auto"/>
        <w:ind w:left="708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noProof/>
          <w:sz w:val="28"/>
          <w:szCs w:val="24"/>
          <w:lang w:eastAsia="ru-RU"/>
        </w:rPr>
        <w:drawing>
          <wp:inline distT="0" distB="0" distL="0" distR="0" wp14:anchorId="73CED6D6" wp14:editId="6114C108">
            <wp:extent cx="1207008" cy="4631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.latex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633" cy="4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E0" w:rsidRPr="004A09E0" w:rsidRDefault="004A09E0" w:rsidP="004A09E0">
      <w:pPr>
        <w:pStyle w:val="af5"/>
        <w:numPr>
          <w:ilvl w:val="0"/>
          <w:numId w:val="17"/>
        </w:numPr>
        <w:spacing w:after="0" w:line="240" w:lineRule="auto"/>
        <w:rPr>
          <w:rFonts w:ascii="Calibri Light" w:hAnsi="Calibri Light"/>
          <w:b/>
          <w:sz w:val="28"/>
          <w:szCs w:val="24"/>
        </w:rPr>
      </w:pPr>
      <w:r w:rsidRPr="004A09E0">
        <w:rPr>
          <w:rFonts w:ascii="Calibri Light" w:hAnsi="Calibri Light"/>
          <w:b/>
          <w:sz w:val="28"/>
          <w:szCs w:val="24"/>
        </w:rPr>
        <w:t>Центральный обход:</w:t>
      </w:r>
    </w:p>
    <w:p w:rsidR="004A09E0" w:rsidRDefault="004A09E0" w:rsidP="004A09E0">
      <w:pPr>
        <w:spacing w:before="240" w:line="240" w:lineRule="auto"/>
        <w:ind w:left="708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noProof/>
          <w:sz w:val="28"/>
          <w:szCs w:val="24"/>
          <w:lang w:eastAsia="ru-RU"/>
        </w:rPr>
        <w:drawing>
          <wp:inline distT="0" distB="0" distL="0" distR="0" wp14:anchorId="423AC694" wp14:editId="63E10171">
            <wp:extent cx="621792" cy="4319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.latex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94" cy="4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E0" w:rsidRPr="004A09E0" w:rsidRDefault="004A09E0" w:rsidP="004A09E0">
      <w:pPr>
        <w:pStyle w:val="af5"/>
        <w:numPr>
          <w:ilvl w:val="0"/>
          <w:numId w:val="17"/>
        </w:numPr>
        <w:spacing w:after="0" w:line="240" w:lineRule="auto"/>
        <w:rPr>
          <w:rFonts w:ascii="Calibri Light" w:hAnsi="Calibri Light"/>
          <w:b/>
          <w:sz w:val="28"/>
          <w:szCs w:val="24"/>
        </w:rPr>
      </w:pPr>
      <w:r w:rsidRPr="004A09E0">
        <w:rPr>
          <w:rFonts w:ascii="Calibri Light" w:hAnsi="Calibri Light"/>
          <w:b/>
          <w:sz w:val="28"/>
          <w:szCs w:val="24"/>
        </w:rPr>
        <w:t>Всего:</w:t>
      </w:r>
    </w:p>
    <w:p w:rsidR="004A09E0" w:rsidRDefault="004A09E0" w:rsidP="004A09E0">
      <w:pPr>
        <w:spacing w:before="240" w:after="0" w:line="240" w:lineRule="auto"/>
        <w:ind w:left="708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noProof/>
          <w:sz w:val="28"/>
          <w:szCs w:val="24"/>
          <w:lang w:eastAsia="ru-RU"/>
        </w:rPr>
        <w:drawing>
          <wp:inline distT="0" distB="0" distL="0" distR="0" wp14:anchorId="48AE8CC9" wp14:editId="6B5BE1F9">
            <wp:extent cx="3079699" cy="3278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.late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865" cy="32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E0" w:rsidRDefault="004A09E0" w:rsidP="004A09E0">
      <w:pPr>
        <w:pStyle w:val="af5"/>
        <w:numPr>
          <w:ilvl w:val="0"/>
          <w:numId w:val="17"/>
        </w:numPr>
        <w:spacing w:before="240" w:after="0" w:line="240" w:lineRule="auto"/>
        <w:rPr>
          <w:rFonts w:ascii="Calibri Light" w:hAnsi="Calibri Light"/>
          <w:b/>
          <w:sz w:val="28"/>
          <w:szCs w:val="24"/>
        </w:rPr>
      </w:pPr>
      <w:r w:rsidRPr="004A09E0">
        <w:rPr>
          <w:rFonts w:ascii="Calibri Light" w:hAnsi="Calibri Light"/>
          <w:b/>
          <w:sz w:val="28"/>
          <w:szCs w:val="24"/>
        </w:rPr>
        <w:t>Метод Гаусса:</w:t>
      </w:r>
    </w:p>
    <w:p w:rsidR="004A09E0" w:rsidRPr="004A09E0" w:rsidRDefault="004A09E0" w:rsidP="004A09E0">
      <w:pPr>
        <w:spacing w:before="240" w:after="0" w:line="240" w:lineRule="auto"/>
        <w:ind w:left="708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noProof/>
          <w:sz w:val="28"/>
          <w:szCs w:val="24"/>
          <w:lang w:eastAsia="ru-RU"/>
        </w:rPr>
        <w:drawing>
          <wp:inline distT="0" distB="0" distL="0" distR="0">
            <wp:extent cx="1046374" cy="3364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.latex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275" cy="33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9E0" w:rsidRPr="004A09E0" w:rsidSect="0041581F">
      <w:footerReference w:type="default" r:id="rId24"/>
      <w:footerReference w:type="first" r:id="rId25"/>
      <w:pgSz w:w="11906" w:h="16838" w:code="9"/>
      <w:pgMar w:top="1134" w:right="1134" w:bottom="1134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6F1" w:rsidRDefault="00CE56F1" w:rsidP="00673984">
      <w:pPr>
        <w:spacing w:after="0" w:line="240" w:lineRule="auto"/>
      </w:pPr>
      <w:r>
        <w:separator/>
      </w:r>
    </w:p>
  </w:endnote>
  <w:endnote w:type="continuationSeparator" w:id="0">
    <w:p w:rsidR="00CE56F1" w:rsidRDefault="00CE56F1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F0" w:rsidRDefault="00FB6BF0" w:rsidP="009F769A">
    <w:pPr>
      <w:pStyle w:val="a6"/>
    </w:pPr>
  </w:p>
  <w:p w:rsidR="00FB6BF0" w:rsidRPr="00DE4565" w:rsidRDefault="00FB6BF0" w:rsidP="00DE4565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2869721"/>
      <w:docPartObj>
        <w:docPartGallery w:val="Page Numbers (Bottom of Page)"/>
        <w:docPartUnique/>
      </w:docPartObj>
    </w:sdtPr>
    <w:sdtContent>
      <w:p w:rsidR="00FB6BF0" w:rsidRDefault="00FB6BF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BF0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FB6BF0" w:rsidRPr="005B7E37" w:rsidRDefault="00FB6BF0" w:rsidP="009F769A">
    <w:pPr>
      <w:pStyle w:val="a6"/>
      <w:jc w:val="center"/>
      <w:rPr>
        <w:color w:val="BFBFBF" w:themeColor="background1" w:themeShade="BF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0441388"/>
      <w:docPartObj>
        <w:docPartGallery w:val="Page Numbers (Bottom of Page)"/>
        <w:docPartUnique/>
      </w:docPartObj>
    </w:sdtPr>
    <w:sdtContent>
      <w:p w:rsidR="00FB6BF0" w:rsidRDefault="00FB6BF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B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6BF0" w:rsidRPr="00DE4565" w:rsidRDefault="00FB6BF0" w:rsidP="00DE4565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6F1" w:rsidRDefault="00CE56F1" w:rsidP="00673984">
      <w:pPr>
        <w:spacing w:after="0" w:line="240" w:lineRule="auto"/>
      </w:pPr>
      <w:r>
        <w:separator/>
      </w:r>
    </w:p>
  </w:footnote>
  <w:footnote w:type="continuationSeparator" w:id="0">
    <w:p w:rsidR="00CE56F1" w:rsidRDefault="00CE56F1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0EEE"/>
    <w:multiLevelType w:val="hybridMultilevel"/>
    <w:tmpl w:val="D0ACD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B1648"/>
    <w:multiLevelType w:val="hybridMultilevel"/>
    <w:tmpl w:val="53649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320F5"/>
    <w:multiLevelType w:val="multilevel"/>
    <w:tmpl w:val="F8100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502B2"/>
    <w:multiLevelType w:val="hybridMultilevel"/>
    <w:tmpl w:val="422E3312"/>
    <w:lvl w:ilvl="0" w:tplc="6F1A9FF6">
      <w:start w:val="1"/>
      <w:numFmt w:val="upperRoman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64FD0"/>
    <w:multiLevelType w:val="hybridMultilevel"/>
    <w:tmpl w:val="18D87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C36784"/>
    <w:multiLevelType w:val="hybridMultilevel"/>
    <w:tmpl w:val="F9340CE6"/>
    <w:lvl w:ilvl="0" w:tplc="45F68236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B75E3"/>
    <w:multiLevelType w:val="hybridMultilevel"/>
    <w:tmpl w:val="6B041A2A"/>
    <w:lvl w:ilvl="0" w:tplc="94CCE5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AC1CBC"/>
    <w:multiLevelType w:val="hybridMultilevel"/>
    <w:tmpl w:val="0BCCE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B23F76"/>
    <w:multiLevelType w:val="hybridMultilevel"/>
    <w:tmpl w:val="80687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D4327"/>
    <w:multiLevelType w:val="multilevel"/>
    <w:tmpl w:val="DBC0EB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4423AB"/>
    <w:multiLevelType w:val="hybridMultilevel"/>
    <w:tmpl w:val="5A8E5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D96F82"/>
    <w:multiLevelType w:val="hybridMultilevel"/>
    <w:tmpl w:val="21AC1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5E4D8C"/>
    <w:multiLevelType w:val="multilevel"/>
    <w:tmpl w:val="5D82A8AC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6"/>
  </w:num>
  <w:num w:numId="5">
    <w:abstractNumId w:val="10"/>
  </w:num>
  <w:num w:numId="6">
    <w:abstractNumId w:val="16"/>
  </w:num>
  <w:num w:numId="7">
    <w:abstractNumId w:val="12"/>
  </w:num>
  <w:num w:numId="8">
    <w:abstractNumId w:val="3"/>
  </w:num>
  <w:num w:numId="9">
    <w:abstractNumId w:val="8"/>
  </w:num>
  <w:num w:numId="10">
    <w:abstractNumId w:val="9"/>
  </w:num>
  <w:num w:numId="11">
    <w:abstractNumId w:val="0"/>
  </w:num>
  <w:num w:numId="12">
    <w:abstractNumId w:val="5"/>
  </w:num>
  <w:num w:numId="13">
    <w:abstractNumId w:val="14"/>
  </w:num>
  <w:num w:numId="14">
    <w:abstractNumId w:val="11"/>
  </w:num>
  <w:num w:numId="15">
    <w:abstractNumId w:val="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F56"/>
    <w:rsid w:val="000078B7"/>
    <w:rsid w:val="00012DA6"/>
    <w:rsid w:val="00022D6C"/>
    <w:rsid w:val="000545FF"/>
    <w:rsid w:val="0005503B"/>
    <w:rsid w:val="000864C7"/>
    <w:rsid w:val="000952DA"/>
    <w:rsid w:val="000B5D56"/>
    <w:rsid w:val="000C665A"/>
    <w:rsid w:val="000D5DB9"/>
    <w:rsid w:val="000D7276"/>
    <w:rsid w:val="000D7519"/>
    <w:rsid w:val="000E4F4F"/>
    <w:rsid w:val="000F0240"/>
    <w:rsid w:val="000F67F1"/>
    <w:rsid w:val="001167D4"/>
    <w:rsid w:val="00121F8E"/>
    <w:rsid w:val="00167FA5"/>
    <w:rsid w:val="001760EA"/>
    <w:rsid w:val="0018638E"/>
    <w:rsid w:val="001A2532"/>
    <w:rsid w:val="001B2351"/>
    <w:rsid w:val="001B23FB"/>
    <w:rsid w:val="001B29A3"/>
    <w:rsid w:val="001C1AA8"/>
    <w:rsid w:val="001F2BF0"/>
    <w:rsid w:val="001F6041"/>
    <w:rsid w:val="002002AD"/>
    <w:rsid w:val="00207B43"/>
    <w:rsid w:val="00227A15"/>
    <w:rsid w:val="00240493"/>
    <w:rsid w:val="002532BF"/>
    <w:rsid w:val="00262E67"/>
    <w:rsid w:val="00276192"/>
    <w:rsid w:val="002A022B"/>
    <w:rsid w:val="002A508E"/>
    <w:rsid w:val="002C67CE"/>
    <w:rsid w:val="00304B41"/>
    <w:rsid w:val="00306159"/>
    <w:rsid w:val="00315F52"/>
    <w:rsid w:val="00325871"/>
    <w:rsid w:val="003325DA"/>
    <w:rsid w:val="00335336"/>
    <w:rsid w:val="003410B5"/>
    <w:rsid w:val="00381781"/>
    <w:rsid w:val="00385558"/>
    <w:rsid w:val="003A7E39"/>
    <w:rsid w:val="003B0A0B"/>
    <w:rsid w:val="003B2F56"/>
    <w:rsid w:val="003C1B32"/>
    <w:rsid w:val="003D02DC"/>
    <w:rsid w:val="003D630C"/>
    <w:rsid w:val="003E48D3"/>
    <w:rsid w:val="003E5046"/>
    <w:rsid w:val="003E6939"/>
    <w:rsid w:val="003F1073"/>
    <w:rsid w:val="00404DF8"/>
    <w:rsid w:val="0041581F"/>
    <w:rsid w:val="00423F32"/>
    <w:rsid w:val="004274C6"/>
    <w:rsid w:val="0043401D"/>
    <w:rsid w:val="00467BD0"/>
    <w:rsid w:val="00493FA8"/>
    <w:rsid w:val="004A09E0"/>
    <w:rsid w:val="004A1E15"/>
    <w:rsid w:val="004A3C0F"/>
    <w:rsid w:val="004B0EFC"/>
    <w:rsid w:val="004B3A8C"/>
    <w:rsid w:val="004C2479"/>
    <w:rsid w:val="004C4A17"/>
    <w:rsid w:val="004C64BC"/>
    <w:rsid w:val="004E3E7B"/>
    <w:rsid w:val="004E475E"/>
    <w:rsid w:val="00504AFB"/>
    <w:rsid w:val="00527453"/>
    <w:rsid w:val="00545396"/>
    <w:rsid w:val="00546203"/>
    <w:rsid w:val="005472FE"/>
    <w:rsid w:val="00552E92"/>
    <w:rsid w:val="0055361B"/>
    <w:rsid w:val="00554E1F"/>
    <w:rsid w:val="00566995"/>
    <w:rsid w:val="00574AD1"/>
    <w:rsid w:val="00583790"/>
    <w:rsid w:val="00587377"/>
    <w:rsid w:val="005A605D"/>
    <w:rsid w:val="005B0663"/>
    <w:rsid w:val="005B7E37"/>
    <w:rsid w:val="005C25CA"/>
    <w:rsid w:val="005D6509"/>
    <w:rsid w:val="005E5939"/>
    <w:rsid w:val="00612177"/>
    <w:rsid w:val="00613AE7"/>
    <w:rsid w:val="00616B8F"/>
    <w:rsid w:val="00652FBB"/>
    <w:rsid w:val="00666BC7"/>
    <w:rsid w:val="00670DDF"/>
    <w:rsid w:val="00673984"/>
    <w:rsid w:val="006776FC"/>
    <w:rsid w:val="00690572"/>
    <w:rsid w:val="006A7CAF"/>
    <w:rsid w:val="006B0116"/>
    <w:rsid w:val="006B02FA"/>
    <w:rsid w:val="006B6A72"/>
    <w:rsid w:val="006C532C"/>
    <w:rsid w:val="006C7E3F"/>
    <w:rsid w:val="006D23E6"/>
    <w:rsid w:val="006F08ED"/>
    <w:rsid w:val="00703284"/>
    <w:rsid w:val="00703A70"/>
    <w:rsid w:val="00741AA0"/>
    <w:rsid w:val="0074253D"/>
    <w:rsid w:val="00791C1F"/>
    <w:rsid w:val="007F461C"/>
    <w:rsid w:val="007F72E2"/>
    <w:rsid w:val="00803C89"/>
    <w:rsid w:val="008058A2"/>
    <w:rsid w:val="00805EC4"/>
    <w:rsid w:val="00845616"/>
    <w:rsid w:val="008677B1"/>
    <w:rsid w:val="00886CD8"/>
    <w:rsid w:val="008875D3"/>
    <w:rsid w:val="0089135A"/>
    <w:rsid w:val="00892451"/>
    <w:rsid w:val="008946DD"/>
    <w:rsid w:val="008A026A"/>
    <w:rsid w:val="008A23F2"/>
    <w:rsid w:val="008A68E2"/>
    <w:rsid w:val="008A7095"/>
    <w:rsid w:val="008F5A4D"/>
    <w:rsid w:val="00900B82"/>
    <w:rsid w:val="00902447"/>
    <w:rsid w:val="009100A7"/>
    <w:rsid w:val="0091025A"/>
    <w:rsid w:val="00914486"/>
    <w:rsid w:val="00942440"/>
    <w:rsid w:val="0095697F"/>
    <w:rsid w:val="00965211"/>
    <w:rsid w:val="0096769A"/>
    <w:rsid w:val="00975112"/>
    <w:rsid w:val="00982696"/>
    <w:rsid w:val="00996D4A"/>
    <w:rsid w:val="009A28DC"/>
    <w:rsid w:val="009C0E8F"/>
    <w:rsid w:val="009D1D8D"/>
    <w:rsid w:val="009D3F62"/>
    <w:rsid w:val="009E298E"/>
    <w:rsid w:val="009F4DB8"/>
    <w:rsid w:val="009F769A"/>
    <w:rsid w:val="00A20314"/>
    <w:rsid w:val="00A27FDF"/>
    <w:rsid w:val="00A34903"/>
    <w:rsid w:val="00A434B6"/>
    <w:rsid w:val="00A447FB"/>
    <w:rsid w:val="00A803CF"/>
    <w:rsid w:val="00A94956"/>
    <w:rsid w:val="00AA3013"/>
    <w:rsid w:val="00AB1842"/>
    <w:rsid w:val="00AE302B"/>
    <w:rsid w:val="00AE305A"/>
    <w:rsid w:val="00B07072"/>
    <w:rsid w:val="00B421BB"/>
    <w:rsid w:val="00B50EF1"/>
    <w:rsid w:val="00B54EA2"/>
    <w:rsid w:val="00B67D2D"/>
    <w:rsid w:val="00B7097C"/>
    <w:rsid w:val="00B85A23"/>
    <w:rsid w:val="00B92637"/>
    <w:rsid w:val="00BB3AEE"/>
    <w:rsid w:val="00BB7478"/>
    <w:rsid w:val="00C04CF2"/>
    <w:rsid w:val="00C23E7F"/>
    <w:rsid w:val="00C5196E"/>
    <w:rsid w:val="00C72142"/>
    <w:rsid w:val="00C8384A"/>
    <w:rsid w:val="00C85218"/>
    <w:rsid w:val="00C93947"/>
    <w:rsid w:val="00C94B2F"/>
    <w:rsid w:val="00CA29D5"/>
    <w:rsid w:val="00CA3CC9"/>
    <w:rsid w:val="00CC1E13"/>
    <w:rsid w:val="00CD3028"/>
    <w:rsid w:val="00CD63B1"/>
    <w:rsid w:val="00CE12E1"/>
    <w:rsid w:val="00CE56F1"/>
    <w:rsid w:val="00D06A8D"/>
    <w:rsid w:val="00D10076"/>
    <w:rsid w:val="00D147B9"/>
    <w:rsid w:val="00D17A0E"/>
    <w:rsid w:val="00D27AC6"/>
    <w:rsid w:val="00D41BC0"/>
    <w:rsid w:val="00D445B7"/>
    <w:rsid w:val="00D60792"/>
    <w:rsid w:val="00D8308B"/>
    <w:rsid w:val="00D84531"/>
    <w:rsid w:val="00D846C5"/>
    <w:rsid w:val="00DA1A00"/>
    <w:rsid w:val="00DB0AE9"/>
    <w:rsid w:val="00DC179A"/>
    <w:rsid w:val="00DC3E38"/>
    <w:rsid w:val="00DE4565"/>
    <w:rsid w:val="00DF1565"/>
    <w:rsid w:val="00E130BD"/>
    <w:rsid w:val="00E21DFD"/>
    <w:rsid w:val="00E43C1A"/>
    <w:rsid w:val="00E66CC6"/>
    <w:rsid w:val="00E76671"/>
    <w:rsid w:val="00E9257C"/>
    <w:rsid w:val="00E93873"/>
    <w:rsid w:val="00EB3F1D"/>
    <w:rsid w:val="00EC3E84"/>
    <w:rsid w:val="00EE0151"/>
    <w:rsid w:val="00EE0854"/>
    <w:rsid w:val="00EF05C1"/>
    <w:rsid w:val="00EF0704"/>
    <w:rsid w:val="00F164CD"/>
    <w:rsid w:val="00F20C05"/>
    <w:rsid w:val="00F25ED6"/>
    <w:rsid w:val="00F27FC6"/>
    <w:rsid w:val="00F41688"/>
    <w:rsid w:val="00F469CB"/>
    <w:rsid w:val="00F802AB"/>
    <w:rsid w:val="00F841B1"/>
    <w:rsid w:val="00FB45B3"/>
    <w:rsid w:val="00FB647B"/>
    <w:rsid w:val="00FB6BF0"/>
    <w:rsid w:val="00FC6DBB"/>
    <w:rsid w:val="00FE11E5"/>
    <w:rsid w:val="00FE3833"/>
    <w:rsid w:val="00FF2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a1"/>
    <w:uiPriority w:val="39"/>
    <w:rsid w:val="00574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TOC Heading"/>
    <w:basedOn w:val="1"/>
    <w:next w:val="a"/>
    <w:uiPriority w:val="39"/>
    <w:semiHidden/>
    <w:unhideWhenUsed/>
    <w:qFormat/>
    <w:rsid w:val="007F72E2"/>
    <w:pPr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72E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72E2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72E2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af2">
    <w:name w:val="Hyperlink"/>
    <w:uiPriority w:val="99"/>
    <w:unhideWhenUsed/>
    <w:rsid w:val="007F72E2"/>
    <w:rPr>
      <w:color w:val="0000FF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B6A72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B6A72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B6A72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B6A72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B6A72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B6A72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af3">
    <w:name w:val="Placeholder Text"/>
    <w:basedOn w:val="a0"/>
    <w:uiPriority w:val="99"/>
    <w:semiHidden/>
    <w:rsid w:val="008875D3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CE12E1"/>
    <w:pPr>
      <w:tabs>
        <w:tab w:val="center" w:pos="4820"/>
        <w:tab w:val="right" w:pos="964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CE12E1"/>
    <w:rPr>
      <w:sz w:val="24"/>
      <w:szCs w:val="22"/>
      <w:lang w:val="en-US" w:eastAsia="en-US"/>
    </w:rPr>
  </w:style>
  <w:style w:type="paragraph" w:styleId="af4">
    <w:name w:val="caption"/>
    <w:basedOn w:val="a"/>
    <w:next w:val="a"/>
    <w:uiPriority w:val="35"/>
    <w:unhideWhenUsed/>
    <w:qFormat/>
    <w:rsid w:val="00CE12E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TEquationSection">
    <w:name w:val="MTEquationSection"/>
    <w:basedOn w:val="a0"/>
    <w:rsid w:val="00CE12E1"/>
    <w:rPr>
      <w:vanish/>
      <w:color w:val="FF0000"/>
    </w:rPr>
  </w:style>
  <w:style w:type="paragraph" w:styleId="af5">
    <w:name w:val="List Paragraph"/>
    <w:basedOn w:val="a"/>
    <w:uiPriority w:val="34"/>
    <w:qFormat/>
    <w:rsid w:val="002C67CE"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rsid w:val="00CA29D5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a1"/>
    <w:uiPriority w:val="39"/>
    <w:rsid w:val="00574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TOC Heading"/>
    <w:basedOn w:val="1"/>
    <w:next w:val="a"/>
    <w:uiPriority w:val="39"/>
    <w:semiHidden/>
    <w:unhideWhenUsed/>
    <w:qFormat/>
    <w:rsid w:val="007F72E2"/>
    <w:pPr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72E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72E2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72E2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af2">
    <w:name w:val="Hyperlink"/>
    <w:uiPriority w:val="99"/>
    <w:unhideWhenUsed/>
    <w:rsid w:val="007F72E2"/>
    <w:rPr>
      <w:color w:val="0000FF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B6A72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B6A72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B6A72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B6A72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B6A72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B6A72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af3">
    <w:name w:val="Placeholder Text"/>
    <w:basedOn w:val="a0"/>
    <w:uiPriority w:val="99"/>
    <w:semiHidden/>
    <w:rsid w:val="008875D3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CE12E1"/>
    <w:pPr>
      <w:tabs>
        <w:tab w:val="center" w:pos="4820"/>
        <w:tab w:val="right" w:pos="964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CE12E1"/>
    <w:rPr>
      <w:sz w:val="24"/>
      <w:szCs w:val="22"/>
      <w:lang w:val="en-US" w:eastAsia="en-US"/>
    </w:rPr>
  </w:style>
  <w:style w:type="paragraph" w:styleId="af4">
    <w:name w:val="caption"/>
    <w:basedOn w:val="a"/>
    <w:next w:val="a"/>
    <w:uiPriority w:val="35"/>
    <w:unhideWhenUsed/>
    <w:qFormat/>
    <w:rsid w:val="00CE12E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TEquationSection">
    <w:name w:val="MTEquationSection"/>
    <w:basedOn w:val="a0"/>
    <w:rsid w:val="00CE12E1"/>
    <w:rPr>
      <w:vanish/>
      <w:color w:val="FF0000"/>
    </w:rPr>
  </w:style>
  <w:style w:type="paragraph" w:styleId="af5">
    <w:name w:val="List Paragraph"/>
    <w:basedOn w:val="a"/>
    <w:uiPriority w:val="34"/>
    <w:qFormat/>
    <w:rsid w:val="002C67CE"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rsid w:val="00CA29D5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1B7B1-ABD7-4E37-A513-89F6390A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259</TotalTime>
  <Pages>34</Pages>
  <Words>8520</Words>
  <Characters>48567</Characters>
  <Application>Microsoft Office Word</Application>
  <DocSecurity>0</DocSecurity>
  <Lines>404</Lines>
  <Paragraphs>113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56974</CharactersWithSpaces>
  <SharedDoc>false</SharedDoc>
  <HLinks>
    <vt:vector size="42" baseType="variant">
      <vt:variant>
        <vt:i4>1769527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_Toc497155115</vt:lpwstr>
      </vt:variant>
      <vt:variant>
        <vt:i4>1769527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_Toc497155114</vt:lpwstr>
      </vt:variant>
      <vt:variant>
        <vt:i4>1769527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_Toc497155113</vt:lpwstr>
      </vt:variant>
      <vt:variant>
        <vt:i4>1769527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_Toc497155112</vt:lpwstr>
      </vt:variant>
      <vt:variant>
        <vt:i4>1769527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_Toc497155111</vt:lpwstr>
      </vt:variant>
      <vt:variant>
        <vt:i4>1769527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_Toc497155110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_Toc497155109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RePack by Diakov</cp:lastModifiedBy>
  <cp:revision>50</cp:revision>
  <cp:lastPrinted>2017-11-14T00:01:00Z</cp:lastPrinted>
  <dcterms:created xsi:type="dcterms:W3CDTF">2017-11-13T00:00:00Z</dcterms:created>
  <dcterms:modified xsi:type="dcterms:W3CDTF">2018-10-02T05:15:00Z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